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06F45" w14:textId="77777777" w:rsidR="00C41565" w:rsidRPr="00C41565" w:rsidRDefault="007673F7" w:rsidP="00FE34EB">
      <w:pPr>
        <w:pStyle w:val="Name"/>
        <w:jc w:val="right"/>
      </w:pPr>
      <w:sdt>
        <w:sdtPr>
          <w:id w:val="28788593"/>
          <w:placeholder>
            <w:docPart w:val="3E30D8F5BE73460EABA9A08C2FA23830"/>
          </w:placeholder>
        </w:sdtPr>
        <w:sdtEndPr/>
        <w:sdtContent>
          <w:r w:rsidR="00FE34EB">
            <w:t>William Johnston</w:t>
          </w:r>
        </w:sdtContent>
      </w:sdt>
    </w:p>
    <w:p w14:paraId="78C9548C" w14:textId="77777777" w:rsidR="00C41565" w:rsidRPr="00C41565" w:rsidRDefault="007673F7" w:rsidP="00FE34EB">
      <w:pPr>
        <w:pStyle w:val="ContactInfo"/>
        <w:jc w:val="right"/>
      </w:pPr>
      <w:sdt>
        <w:sdtPr>
          <w:id w:val="1481935"/>
          <w:placeholder>
            <w:docPart w:val="BB85E622DA894BE8AE5AEB337581C8CF"/>
          </w:placeholder>
        </w:sdtPr>
        <w:sdtEndPr/>
        <w:sdtContent>
          <w:r w:rsidR="00FE34EB">
            <w:t>22 Beatty Street, Balgowlah Heights</w:t>
          </w:r>
        </w:sdtContent>
      </w:sdt>
    </w:p>
    <w:p w14:paraId="5EBD7EAF" w14:textId="77777777" w:rsidR="00C41565" w:rsidRPr="00C41565" w:rsidRDefault="007673F7" w:rsidP="00FE34EB">
      <w:pPr>
        <w:pStyle w:val="ContactInfo"/>
        <w:jc w:val="right"/>
      </w:pPr>
      <w:sdt>
        <w:sdtPr>
          <w:id w:val="1481941"/>
          <w:placeholder>
            <w:docPart w:val="683D95BECFD3412798B246921461436A"/>
          </w:placeholder>
        </w:sdtPr>
        <w:sdtEndPr/>
        <w:sdtContent>
          <w:r w:rsidR="00FE34EB">
            <w:t>Sydney, NSW</w:t>
          </w:r>
        </w:sdtContent>
      </w:sdt>
    </w:p>
    <w:p w14:paraId="26B1FB48" w14:textId="77777777" w:rsidR="00C41565" w:rsidRPr="00C41565" w:rsidRDefault="007673F7" w:rsidP="00FE34EB">
      <w:pPr>
        <w:pStyle w:val="ContactInfo"/>
        <w:jc w:val="right"/>
      </w:pPr>
      <w:sdt>
        <w:sdtPr>
          <w:id w:val="1481942"/>
          <w:placeholder>
            <w:docPart w:val="30567CCDF83E42B6B21E1CD213D2A914"/>
          </w:placeholder>
        </w:sdtPr>
        <w:sdtEndPr/>
        <w:sdtContent>
          <w:r w:rsidR="00FE34EB">
            <w:t>0416 385 080</w:t>
          </w:r>
        </w:sdtContent>
      </w:sdt>
    </w:p>
    <w:p w14:paraId="1501CEBA" w14:textId="77777777" w:rsidR="00C41565" w:rsidRPr="00C41565" w:rsidRDefault="007673F7" w:rsidP="00FE34EB">
      <w:pPr>
        <w:pStyle w:val="ContactInfo"/>
        <w:jc w:val="right"/>
      </w:pPr>
      <w:sdt>
        <w:sdtPr>
          <w:id w:val="1481943"/>
          <w:placeholder>
            <w:docPart w:val="04C23AE66D1643E39B263DFC06D014CC"/>
          </w:placeholder>
        </w:sdtPr>
        <w:sdtEndPr/>
        <w:sdtContent>
          <w:r w:rsidR="00FE34EB">
            <w:t>willjohnston1992@gmail.com</w:t>
          </w:r>
        </w:sdtContent>
      </w:sdt>
    </w:p>
    <w:p w14:paraId="016479AF" w14:textId="10184DFE" w:rsidR="00FE34EB" w:rsidRPr="00FE34EB" w:rsidRDefault="007673F7" w:rsidP="00FE34EB">
      <w:pPr>
        <w:pStyle w:val="ContactInfo"/>
      </w:pPr>
      <w:r>
        <w:rPr>
          <w:rStyle w:val="ContactInfoChar"/>
          <w:color w:val="auto"/>
        </w:rPr>
        <w:t>March 14, 2017</w:t>
      </w:r>
      <w:r w:rsidR="00FE34EB">
        <w:br/>
      </w:r>
      <w:r w:rsidR="00277EDB">
        <w:t>To Whom It May Concern,</w:t>
      </w:r>
      <w:r w:rsidR="00FE34EB">
        <w:t xml:space="preserve"> </w:t>
      </w:r>
    </w:p>
    <w:p w14:paraId="2C1099EE" w14:textId="0FCE54BE" w:rsidR="004917B1" w:rsidRDefault="003A0D3B" w:rsidP="0048770B">
      <w:pPr>
        <w:pStyle w:val="Date"/>
        <w:rPr>
          <w:lang w:val="en-AU"/>
        </w:rPr>
      </w:pPr>
      <w:r>
        <w:rPr>
          <w:b/>
        </w:rPr>
        <w:t>Re</w:t>
      </w:r>
      <w:r w:rsidR="00277EDB">
        <w:rPr>
          <w:b/>
        </w:rPr>
        <w:t xml:space="preserve">: </w:t>
      </w:r>
      <w:r w:rsidR="00274CDA">
        <w:rPr>
          <w:b/>
        </w:rPr>
        <w:t>Engineer</w:t>
      </w:r>
      <w:r w:rsidR="00291DE6">
        <w:rPr>
          <w:b/>
        </w:rPr>
        <w:t xml:space="preserve"> Graduate Program</w:t>
      </w:r>
      <w:r w:rsidR="00277EDB">
        <w:rPr>
          <w:b/>
        </w:rPr>
        <w:br/>
      </w:r>
      <w:r w:rsidR="00E5432E">
        <w:rPr>
          <w:b/>
        </w:rPr>
        <w:br/>
      </w:r>
      <w:r w:rsidR="00E21678">
        <w:t>I am writing to apply for an Engineering I</w:t>
      </w:r>
      <w:r w:rsidR="00274CDA">
        <w:t xml:space="preserve">nternship at </w:t>
      </w:r>
      <w:r w:rsidR="00E9070B">
        <w:t>Alstom</w:t>
      </w:r>
      <w:r w:rsidR="00F62AB8">
        <w:t>.</w:t>
      </w:r>
      <w:r w:rsidR="00F62AB8" w:rsidRPr="00F62AB8">
        <w:t xml:space="preserve"> </w:t>
      </w:r>
      <w:r w:rsidR="00F62AB8">
        <w:t xml:space="preserve">.  I am </w:t>
      </w:r>
      <w:r w:rsidR="00F62AB8">
        <w:rPr>
          <w:lang w:val="en-AU"/>
        </w:rPr>
        <w:t xml:space="preserve">currently </w:t>
      </w:r>
      <w:r w:rsidR="00F62AB8">
        <w:t>in the final year of a combined Masters of Biomedical Engineering and Bachelor of Mechatronic Engineering (Hons) degree</w:t>
      </w:r>
      <w:r w:rsidR="00F62AB8">
        <w:rPr>
          <w:lang w:val="en-AU"/>
        </w:rPr>
        <w:t xml:space="preserve"> at the University of New South Wales</w:t>
      </w:r>
      <w:r w:rsidR="00F62AB8">
        <w:t xml:space="preserve">. </w:t>
      </w:r>
      <w:r>
        <w:t xml:space="preserve"> I believe that</w:t>
      </w:r>
      <w:r w:rsidR="0048770B">
        <w:t xml:space="preserve"> the skills and experiences I</w:t>
      </w:r>
      <w:r w:rsidR="00283003">
        <w:t xml:space="preserve"> have gained whilst undertaking my degree</w:t>
      </w:r>
      <w:r w:rsidR="00B73B4E">
        <w:t xml:space="preserve"> would be beneficial to </w:t>
      </w:r>
      <w:r w:rsidR="00E9070B">
        <w:t>Alstom</w:t>
      </w:r>
      <w:r w:rsidR="00B73B4E">
        <w:t xml:space="preserve"> and my personal values </w:t>
      </w:r>
      <w:r w:rsidR="00772DF3">
        <w:t>are al</w:t>
      </w:r>
      <w:r w:rsidR="001A3809">
        <w:t xml:space="preserve">so very </w:t>
      </w:r>
      <w:r w:rsidR="00177BCB">
        <w:rPr>
          <w:lang w:val="en-AU"/>
        </w:rPr>
        <w:t xml:space="preserve">much </w:t>
      </w:r>
      <w:r w:rsidR="00274CDA">
        <w:t>aligned</w:t>
      </w:r>
      <w:r w:rsidR="00772DF3">
        <w:t xml:space="preserve"> to those articulate</w:t>
      </w:r>
      <w:r w:rsidR="001A3809">
        <w:rPr>
          <w:lang w:val="en-AU"/>
        </w:rPr>
        <w:t>d</w:t>
      </w:r>
      <w:r w:rsidR="00772DF3">
        <w:t xml:space="preserve"> by the company; </w:t>
      </w:r>
      <w:r w:rsidR="004917B1">
        <w:rPr>
          <w:lang w:val="en-AU"/>
        </w:rPr>
        <w:t>innovation</w:t>
      </w:r>
      <w:r w:rsidR="00772DF3" w:rsidRPr="00CB0554">
        <w:rPr>
          <w:lang w:val="en-AU"/>
        </w:rPr>
        <w:t xml:space="preserve">, </w:t>
      </w:r>
      <w:r w:rsidR="00274CDA">
        <w:rPr>
          <w:lang w:val="en-AU"/>
        </w:rPr>
        <w:t>passion, and accountability</w:t>
      </w:r>
      <w:r w:rsidR="00772DF3" w:rsidRPr="00CB0554">
        <w:rPr>
          <w:lang w:val="en-AU"/>
        </w:rPr>
        <w:t xml:space="preserve">. </w:t>
      </w:r>
      <w:r w:rsidR="00B73B4E">
        <w:rPr>
          <w:lang w:val="en-AU"/>
        </w:rPr>
        <w:t xml:space="preserve"> </w:t>
      </w:r>
      <w:r w:rsidR="002E6B0E">
        <w:t>I found the materials on you company website</w:t>
      </w:r>
      <w:r w:rsidR="00EC3051">
        <w:rPr>
          <w:lang w:val="en-AU"/>
        </w:rPr>
        <w:t xml:space="preserve"> to be very engaging and the opportunity to develop a career with </w:t>
      </w:r>
      <w:r w:rsidR="00E9070B">
        <w:rPr>
          <w:lang w:val="en-AU"/>
        </w:rPr>
        <w:t>Alstom</w:t>
      </w:r>
      <w:r w:rsidR="00EC3051">
        <w:rPr>
          <w:lang w:val="en-AU"/>
        </w:rPr>
        <w:t xml:space="preserve"> very exciting.</w:t>
      </w:r>
      <w:r w:rsidR="00A00AC5">
        <w:rPr>
          <w:lang w:val="en-AU"/>
        </w:rPr>
        <w:t xml:space="preserve"> </w:t>
      </w:r>
      <w:r w:rsidR="00E5432E">
        <w:br/>
      </w:r>
      <w:r w:rsidR="00E5432E">
        <w:br/>
      </w:r>
      <w:r w:rsidR="003E0F6A">
        <w:t xml:space="preserve">Through my </w:t>
      </w:r>
      <w:r w:rsidR="003E0F6A">
        <w:rPr>
          <w:lang w:val="en-AU"/>
        </w:rPr>
        <w:t xml:space="preserve">university </w:t>
      </w:r>
      <w:r w:rsidR="003E0F6A">
        <w:t>studies</w:t>
      </w:r>
      <w:r w:rsidR="00850614">
        <w:t xml:space="preserve"> I </w:t>
      </w:r>
      <w:r w:rsidR="001A3809">
        <w:rPr>
          <w:lang w:val="en-AU"/>
        </w:rPr>
        <w:t xml:space="preserve">believe that I have </w:t>
      </w:r>
      <w:r w:rsidR="001A3809">
        <w:t xml:space="preserve">developed </w:t>
      </w:r>
      <w:r w:rsidR="001A3809">
        <w:rPr>
          <w:lang w:val="en-AU"/>
        </w:rPr>
        <w:t xml:space="preserve">the necessary skills to be </w:t>
      </w:r>
      <w:r w:rsidR="002037B2">
        <w:rPr>
          <w:lang w:val="en-AU"/>
        </w:rPr>
        <w:t xml:space="preserve">successful </w:t>
      </w:r>
      <w:r w:rsidR="002037B2">
        <w:t>in</w:t>
      </w:r>
      <w:r w:rsidR="00980F0C">
        <w:t xml:space="preserve"> a dynamic and </w:t>
      </w:r>
      <w:r w:rsidR="004A5F23">
        <w:t>progressive</w:t>
      </w:r>
      <w:r w:rsidR="00980F0C">
        <w:rPr>
          <w:lang w:val="en-AU"/>
        </w:rPr>
        <w:t xml:space="preserve"> company such as </w:t>
      </w:r>
      <w:r w:rsidR="00E9070B">
        <w:rPr>
          <w:lang w:val="en-AU"/>
        </w:rPr>
        <w:t>Alstom</w:t>
      </w:r>
      <w:r w:rsidR="00850614">
        <w:t>. I</w:t>
      </w:r>
      <w:r w:rsidR="007802FC">
        <w:rPr>
          <w:lang w:val="en-AU"/>
        </w:rPr>
        <w:t xml:space="preserve"> have</w:t>
      </w:r>
      <w:r w:rsidR="00850614">
        <w:t xml:space="preserve"> learnt how to think analytically and to solve problems with different approaches.</w:t>
      </w:r>
      <w:r w:rsidR="00980F0C">
        <w:rPr>
          <w:lang w:val="en-AU"/>
        </w:rPr>
        <w:t xml:space="preserve"> </w:t>
      </w:r>
      <w:r w:rsidR="00FC6DF6">
        <w:rPr>
          <w:lang w:val="en-AU"/>
        </w:rPr>
        <w:t>Whilst I am still learning</w:t>
      </w:r>
      <w:r w:rsidR="00274CDA">
        <w:rPr>
          <w:lang w:val="en-AU"/>
        </w:rPr>
        <w:t xml:space="preserve"> and gaining experience</w:t>
      </w:r>
      <w:r w:rsidR="00FC6DF6">
        <w:rPr>
          <w:lang w:val="en-AU"/>
        </w:rPr>
        <w:t xml:space="preserve">, </w:t>
      </w:r>
      <w:r w:rsidR="00850614">
        <w:t>I</w:t>
      </w:r>
      <w:r w:rsidR="002037B2">
        <w:rPr>
          <w:lang w:val="en-AU"/>
        </w:rPr>
        <w:t xml:space="preserve"> </w:t>
      </w:r>
      <w:r w:rsidR="00B2249D">
        <w:rPr>
          <w:lang w:val="en-AU"/>
        </w:rPr>
        <w:t xml:space="preserve">have a solid understanding </w:t>
      </w:r>
      <w:r w:rsidR="004A5F23">
        <w:rPr>
          <w:lang w:val="en-AU"/>
        </w:rPr>
        <w:t xml:space="preserve">of </w:t>
      </w:r>
      <w:r w:rsidR="004A5F23">
        <w:t>the</w:t>
      </w:r>
      <w:r w:rsidR="00850614">
        <w:t xml:space="preserve"> design process,</w:t>
      </w:r>
      <w:r w:rsidR="004F5E91">
        <w:rPr>
          <w:lang w:val="en-AU"/>
        </w:rPr>
        <w:t xml:space="preserve"> having</w:t>
      </w:r>
      <w:r w:rsidR="004F5E91">
        <w:t xml:space="preserve"> </w:t>
      </w:r>
      <w:r w:rsidR="00B2249D">
        <w:rPr>
          <w:lang w:val="en-AU"/>
        </w:rPr>
        <w:t>led a</w:t>
      </w:r>
      <w:r w:rsidR="004F5E91">
        <w:rPr>
          <w:lang w:val="en-AU"/>
        </w:rPr>
        <w:t xml:space="preserve"> number of </w:t>
      </w:r>
      <w:r w:rsidR="004F5E91">
        <w:t xml:space="preserve">successful design </w:t>
      </w:r>
      <w:r w:rsidR="004A5F23">
        <w:t>projects</w:t>
      </w:r>
      <w:r w:rsidR="009D2207">
        <w:t xml:space="preserve"> whilst</w:t>
      </w:r>
      <w:r w:rsidR="009D2207">
        <w:rPr>
          <w:lang w:val="en-AU"/>
        </w:rPr>
        <w:t xml:space="preserve"> at </w:t>
      </w:r>
      <w:r w:rsidR="00850614">
        <w:t>university.</w:t>
      </w:r>
      <w:r w:rsidR="003B0847">
        <w:rPr>
          <w:lang w:val="en-AU"/>
        </w:rPr>
        <w:t xml:space="preserve"> </w:t>
      </w:r>
      <w:r w:rsidR="004917B1">
        <w:rPr>
          <w:lang w:val="en-AU"/>
        </w:rPr>
        <w:t>I developed many crucial skills through my thesis work, developing a simulation to test the functionality of prosthetics</w:t>
      </w:r>
      <w:r w:rsidR="004A1E4F">
        <w:rPr>
          <w:lang w:val="en-AU"/>
        </w:rPr>
        <w:t xml:space="preserve">. This was my first major project involving the development of both software and hardware which gave me a hands </w:t>
      </w:r>
      <w:r w:rsidR="00BD6DBB">
        <w:rPr>
          <w:lang w:val="en-AU"/>
        </w:rPr>
        <w:t xml:space="preserve">on experience in not only the installation and debugging of hardware and software nut also in the communication between the two.  </w:t>
      </w:r>
    </w:p>
    <w:p w14:paraId="277F65CC" w14:textId="0CFE1D7A" w:rsidR="00B778A4" w:rsidRDefault="0061753F" w:rsidP="0048770B">
      <w:pPr>
        <w:pStyle w:val="Date"/>
        <w:rPr>
          <w:lang w:val="en-AU"/>
        </w:rPr>
      </w:pPr>
      <w:r>
        <w:rPr>
          <w:lang w:val="en-AU"/>
        </w:rPr>
        <w:t xml:space="preserve">I </w:t>
      </w:r>
      <w:r w:rsidR="00B778A4">
        <w:rPr>
          <w:lang w:val="en-AU"/>
        </w:rPr>
        <w:t xml:space="preserve">believe that I </w:t>
      </w:r>
      <w:r>
        <w:rPr>
          <w:lang w:val="en-AU"/>
        </w:rPr>
        <w:t xml:space="preserve">have </w:t>
      </w:r>
      <w:r w:rsidR="00C6735B">
        <w:t>develop</w:t>
      </w:r>
      <w:bookmarkStart w:id="0" w:name="_GoBack"/>
      <w:bookmarkEnd w:id="0"/>
      <w:proofErr w:type="spellStart"/>
      <w:r>
        <w:rPr>
          <w:lang w:val="en-AU"/>
        </w:rPr>
        <w:t>ed</w:t>
      </w:r>
      <w:proofErr w:type="spellEnd"/>
      <w:r>
        <w:t xml:space="preserve"> good</w:t>
      </w:r>
      <w:r w:rsidR="00C6735B">
        <w:t xml:space="preserve"> communication </w:t>
      </w:r>
      <w:r>
        <w:rPr>
          <w:lang w:val="en-AU"/>
        </w:rPr>
        <w:t xml:space="preserve">and interpersonal </w:t>
      </w:r>
      <w:r w:rsidR="00433CF2">
        <w:t>skills and can operat</w:t>
      </w:r>
      <w:r w:rsidR="00036B14">
        <w:t xml:space="preserve">e effectively within a team. </w:t>
      </w:r>
      <w:r w:rsidR="00433CF2">
        <w:t xml:space="preserve">I am also </w:t>
      </w:r>
      <w:r w:rsidR="005B065E">
        <w:t>able to work independently</w:t>
      </w:r>
      <w:r w:rsidR="005C666C">
        <w:rPr>
          <w:lang w:val="en-AU"/>
        </w:rPr>
        <w:t xml:space="preserve"> when required as demonstrated through delivering my thesis work. I am a “</w:t>
      </w:r>
      <w:r w:rsidR="007673F7">
        <w:rPr>
          <w:lang w:val="en-AU"/>
        </w:rPr>
        <w:t>self-starter</w:t>
      </w:r>
      <w:r w:rsidR="005C666C">
        <w:rPr>
          <w:lang w:val="en-AU"/>
        </w:rPr>
        <w:t xml:space="preserve">” and have a strong desire to continue learning </w:t>
      </w:r>
      <w:r w:rsidR="004B569E">
        <w:rPr>
          <w:lang w:val="en-AU"/>
        </w:rPr>
        <w:t>an</w:t>
      </w:r>
      <w:r w:rsidR="00453DE9">
        <w:rPr>
          <w:lang w:val="en-AU"/>
        </w:rPr>
        <w:t>d developing my skills.</w:t>
      </w:r>
      <w:r w:rsidR="004A5F23">
        <w:rPr>
          <w:lang w:val="en-AU"/>
        </w:rPr>
        <w:t xml:space="preserve"> </w:t>
      </w:r>
      <w:r w:rsidR="00B778A4">
        <w:rPr>
          <w:lang w:val="en-AU"/>
        </w:rPr>
        <w:t>I have developed practical skills</w:t>
      </w:r>
      <w:r w:rsidR="00C04CD9">
        <w:rPr>
          <w:lang w:val="en-AU"/>
        </w:rPr>
        <w:t xml:space="preserve">, </w:t>
      </w:r>
      <w:r w:rsidR="004A5F23">
        <w:rPr>
          <w:lang w:val="en-AU"/>
        </w:rPr>
        <w:t>having recently worked</w:t>
      </w:r>
      <w:r w:rsidR="00B778A4">
        <w:rPr>
          <w:lang w:val="en-AU"/>
        </w:rPr>
        <w:t xml:space="preserve"> as an electrical </w:t>
      </w:r>
      <w:r w:rsidR="004A5F23">
        <w:rPr>
          <w:lang w:val="en-AU"/>
        </w:rPr>
        <w:t>trade’s</w:t>
      </w:r>
      <w:r w:rsidR="00B778A4">
        <w:rPr>
          <w:lang w:val="en-AU"/>
        </w:rPr>
        <w:t xml:space="preserve"> assistant on a large residential project. I believe this practical experience compliments the studies I have undertaken at University.</w:t>
      </w:r>
    </w:p>
    <w:p w14:paraId="677D50C3" w14:textId="26E9C53A" w:rsidR="005B7016" w:rsidRDefault="00E9070B" w:rsidP="0048770B">
      <w:pPr>
        <w:pStyle w:val="Date"/>
        <w:rPr>
          <w:lang w:val="en-AU"/>
        </w:rPr>
      </w:pPr>
      <w:r>
        <w:rPr>
          <w:lang w:val="en-AU"/>
        </w:rPr>
        <w:t>Alstom</w:t>
      </w:r>
      <w:r w:rsidR="0017461C">
        <w:rPr>
          <w:lang w:val="en-AU"/>
        </w:rPr>
        <w:t xml:space="preserve"> is clearly a global leader in its field. </w:t>
      </w:r>
      <w:r w:rsidR="004B569E">
        <w:t>I would very much like the opportunity</w:t>
      </w:r>
      <w:r w:rsidR="004B569E">
        <w:rPr>
          <w:lang w:val="en-AU"/>
        </w:rPr>
        <w:t xml:space="preserve"> to be part of the </w:t>
      </w:r>
      <w:r>
        <w:t>Alstom</w:t>
      </w:r>
      <w:r w:rsidR="004B569E">
        <w:rPr>
          <w:lang w:val="en-AU"/>
        </w:rPr>
        <w:t xml:space="preserve"> team </w:t>
      </w:r>
      <w:r w:rsidR="00377398">
        <w:t>given its passion for i</w:t>
      </w:r>
      <w:r w:rsidR="00F42CA6">
        <w:t>nnovatio</w:t>
      </w:r>
      <w:r w:rsidR="002F46B2">
        <w:t xml:space="preserve">n and the dynamic market it operates </w:t>
      </w:r>
      <w:r w:rsidR="004A5F23">
        <w:t>in</w:t>
      </w:r>
      <w:r w:rsidR="004A5F23">
        <w:rPr>
          <w:lang w:val="en-AU"/>
        </w:rPr>
        <w:t xml:space="preserve">. </w:t>
      </w:r>
      <w:r w:rsidR="00AE0732">
        <w:rPr>
          <w:lang w:val="en-AU"/>
        </w:rPr>
        <w:t xml:space="preserve">The </w:t>
      </w:r>
      <w:r w:rsidR="004A5F23">
        <w:rPr>
          <w:lang w:val="en-AU"/>
        </w:rPr>
        <w:t>company’s</w:t>
      </w:r>
      <w:r w:rsidR="00AE0732">
        <w:rPr>
          <w:lang w:val="en-AU"/>
        </w:rPr>
        <w:t xml:space="preserve"> international opportunities are also very appealing </w:t>
      </w:r>
      <w:r w:rsidR="00371B5C">
        <w:rPr>
          <w:lang w:val="en-AU"/>
        </w:rPr>
        <w:t>to me having l</w:t>
      </w:r>
      <w:r w:rsidR="005B7016">
        <w:rPr>
          <w:lang w:val="en-AU"/>
        </w:rPr>
        <w:t xml:space="preserve">ived in four countries through primary and tertiary </w:t>
      </w:r>
      <w:r w:rsidR="007802FC">
        <w:rPr>
          <w:lang w:val="en-AU"/>
        </w:rPr>
        <w:t>education years.</w:t>
      </w:r>
    </w:p>
    <w:p w14:paraId="4C3CB706" w14:textId="479D4D78" w:rsidR="00514904" w:rsidRPr="00B968D3" w:rsidRDefault="00233EC1" w:rsidP="0048770B">
      <w:pPr>
        <w:pStyle w:val="Date"/>
        <w:rPr>
          <w:lang w:val="en-AU"/>
        </w:rPr>
      </w:pPr>
      <w:r>
        <w:t xml:space="preserve">The </w:t>
      </w:r>
      <w:r w:rsidR="00B968D3">
        <w:t>opportunity to discuss my application with you</w:t>
      </w:r>
      <w:r w:rsidR="00B968D3">
        <w:rPr>
          <w:lang w:val="en-AU"/>
        </w:rPr>
        <w:t xml:space="preserve"> would be greatly appreciated.</w:t>
      </w:r>
    </w:p>
    <w:p w14:paraId="50464158" w14:textId="77777777" w:rsidR="00514904" w:rsidRDefault="00514904" w:rsidP="00514904">
      <w:pPr>
        <w:pStyle w:val="ContactInfo"/>
      </w:pPr>
      <w:r>
        <w:t>Thank you for your consideration,</w:t>
      </w:r>
    </w:p>
    <w:p w14:paraId="7C10BB84" w14:textId="77777777" w:rsidR="00415FF5" w:rsidRDefault="00415FF5" w:rsidP="00514904">
      <w:pPr>
        <w:pStyle w:val="ContactInfo"/>
        <w:rPr>
          <w:lang w:val="en-AU"/>
        </w:rPr>
      </w:pPr>
    </w:p>
    <w:p w14:paraId="37A107E7" w14:textId="70A497C8" w:rsidR="00D80F02" w:rsidRPr="00274CDA" w:rsidRDefault="004A5F23" w:rsidP="00274CDA">
      <w:pPr>
        <w:pStyle w:val="ContactInfo"/>
      </w:pPr>
      <w:r>
        <w:t>Will Johnston</w:t>
      </w:r>
    </w:p>
    <w:sectPr w:rsidR="00D80F02" w:rsidRPr="00274CDA" w:rsidSect="004A0331">
      <w:pgSz w:w="12240" w:h="15840" w:code="1"/>
      <w:pgMar w:top="1080" w:right="1080" w:bottom="1080" w:left="108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082C5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0294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3B0E4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72C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C625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6A87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6895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68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BE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867A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1C1202"/>
    <w:multiLevelType w:val="hybridMultilevel"/>
    <w:tmpl w:val="1C3A1FC2"/>
    <w:lvl w:ilvl="0" w:tplc="BA3AF04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A47A73AC"/>
    <w:lvl w:ilvl="0" w:tplc="E728A5B8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A56FF"/>
    <w:multiLevelType w:val="hybridMultilevel"/>
    <w:tmpl w:val="8ED8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EB"/>
    <w:rsid w:val="00036B14"/>
    <w:rsid w:val="00036EF9"/>
    <w:rsid w:val="000408D5"/>
    <w:rsid w:val="0008129C"/>
    <w:rsid w:val="0017461C"/>
    <w:rsid w:val="00177BCB"/>
    <w:rsid w:val="001A3809"/>
    <w:rsid w:val="002037B2"/>
    <w:rsid w:val="00233EC1"/>
    <w:rsid w:val="00274CDA"/>
    <w:rsid w:val="00277EDB"/>
    <w:rsid w:val="00283003"/>
    <w:rsid w:val="00291DE6"/>
    <w:rsid w:val="002B7402"/>
    <w:rsid w:val="002E6B0E"/>
    <w:rsid w:val="002E6EE9"/>
    <w:rsid w:val="002F46B2"/>
    <w:rsid w:val="00306AC3"/>
    <w:rsid w:val="00371B5C"/>
    <w:rsid w:val="00377398"/>
    <w:rsid w:val="003A0D3B"/>
    <w:rsid w:val="003B0847"/>
    <w:rsid w:val="003E0F6A"/>
    <w:rsid w:val="003E7457"/>
    <w:rsid w:val="00415FF5"/>
    <w:rsid w:val="0042154D"/>
    <w:rsid w:val="00433CF2"/>
    <w:rsid w:val="00453DE9"/>
    <w:rsid w:val="0048770B"/>
    <w:rsid w:val="004917B1"/>
    <w:rsid w:val="004A0331"/>
    <w:rsid w:val="004A1E4F"/>
    <w:rsid w:val="004A5F23"/>
    <w:rsid w:val="004B569E"/>
    <w:rsid w:val="004F5E91"/>
    <w:rsid w:val="00514904"/>
    <w:rsid w:val="00527F87"/>
    <w:rsid w:val="005918EC"/>
    <w:rsid w:val="005A6274"/>
    <w:rsid w:val="005B065E"/>
    <w:rsid w:val="005B7016"/>
    <w:rsid w:val="005B7374"/>
    <w:rsid w:val="005C666C"/>
    <w:rsid w:val="005C6B8E"/>
    <w:rsid w:val="00615000"/>
    <w:rsid w:val="0061753F"/>
    <w:rsid w:val="0067575E"/>
    <w:rsid w:val="006948DE"/>
    <w:rsid w:val="006B3B27"/>
    <w:rsid w:val="00701EA9"/>
    <w:rsid w:val="007458DB"/>
    <w:rsid w:val="007673F7"/>
    <w:rsid w:val="00772DF3"/>
    <w:rsid w:val="007802FC"/>
    <w:rsid w:val="00845481"/>
    <w:rsid w:val="00850614"/>
    <w:rsid w:val="00951BBF"/>
    <w:rsid w:val="00980F0C"/>
    <w:rsid w:val="00983DF6"/>
    <w:rsid w:val="00990E48"/>
    <w:rsid w:val="009A16C2"/>
    <w:rsid w:val="009A4CAA"/>
    <w:rsid w:val="009D2207"/>
    <w:rsid w:val="00A00AC5"/>
    <w:rsid w:val="00A25E90"/>
    <w:rsid w:val="00A924B2"/>
    <w:rsid w:val="00A962DB"/>
    <w:rsid w:val="00AE0732"/>
    <w:rsid w:val="00B2249D"/>
    <w:rsid w:val="00B73B4E"/>
    <w:rsid w:val="00B778A4"/>
    <w:rsid w:val="00B968D3"/>
    <w:rsid w:val="00BD6DBB"/>
    <w:rsid w:val="00BF4FB1"/>
    <w:rsid w:val="00C04CD9"/>
    <w:rsid w:val="00C41565"/>
    <w:rsid w:val="00C6735B"/>
    <w:rsid w:val="00CE17CB"/>
    <w:rsid w:val="00D0154A"/>
    <w:rsid w:val="00D06BF0"/>
    <w:rsid w:val="00D33A2F"/>
    <w:rsid w:val="00D51286"/>
    <w:rsid w:val="00D66DD5"/>
    <w:rsid w:val="00D752A2"/>
    <w:rsid w:val="00D80F02"/>
    <w:rsid w:val="00D969DC"/>
    <w:rsid w:val="00DB746F"/>
    <w:rsid w:val="00E21678"/>
    <w:rsid w:val="00E5432E"/>
    <w:rsid w:val="00E9070B"/>
    <w:rsid w:val="00EC3051"/>
    <w:rsid w:val="00EF0A4F"/>
    <w:rsid w:val="00F42CA6"/>
    <w:rsid w:val="00F57197"/>
    <w:rsid w:val="00F62AB8"/>
    <w:rsid w:val="00F7586E"/>
    <w:rsid w:val="00F82B54"/>
    <w:rsid w:val="00F92CB6"/>
    <w:rsid w:val="00F968BE"/>
    <w:rsid w:val="00FC6DF6"/>
    <w:rsid w:val="00FE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6310"/>
  <w15:docId w15:val="{2CB3DF2E-DDC8-4A67-94F5-E8B90324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7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2B54"/>
    <w:rPr>
      <w:color w:val="808080"/>
    </w:rPr>
  </w:style>
  <w:style w:type="paragraph" w:customStyle="1" w:styleId="ContactInfo">
    <w:name w:val="Contact Info"/>
    <w:basedOn w:val="Normal"/>
    <w:link w:val="ContactInfoChar"/>
    <w:qFormat/>
    <w:rsid w:val="005B7374"/>
    <w:pPr>
      <w:spacing w:after="0"/>
    </w:pPr>
    <w:rPr>
      <w:color w:val="0D0D0D" w:themeColor="text1" w:themeTint="F2"/>
    </w:rPr>
  </w:style>
  <w:style w:type="table" w:styleId="TableGrid">
    <w:name w:val="Table Grid"/>
    <w:basedOn w:val="TableNormal"/>
    <w:uiPriority w:val="59"/>
    <w:rsid w:val="00F82B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5B7374"/>
    <w:rPr>
      <w:color w:val="0D0D0D" w:themeColor="text1" w:themeTint="F2"/>
    </w:rPr>
  </w:style>
  <w:style w:type="paragraph" w:styleId="Date">
    <w:name w:val="Date"/>
    <w:basedOn w:val="Normal"/>
    <w:next w:val="Name"/>
    <w:link w:val="DateChar"/>
    <w:uiPriority w:val="99"/>
    <w:unhideWhenUsed/>
    <w:rsid w:val="00C41565"/>
    <w:pPr>
      <w:spacing w:before="240" w:after="480"/>
    </w:pPr>
  </w:style>
  <w:style w:type="character" w:customStyle="1" w:styleId="DateChar">
    <w:name w:val="Date Char"/>
    <w:basedOn w:val="DefaultParagraphFont"/>
    <w:link w:val="Date"/>
    <w:uiPriority w:val="99"/>
    <w:rsid w:val="00C41565"/>
  </w:style>
  <w:style w:type="paragraph" w:styleId="BalloonText">
    <w:name w:val="Balloon Text"/>
    <w:basedOn w:val="Normal"/>
    <w:link w:val="BalloonTextChar"/>
    <w:uiPriority w:val="99"/>
    <w:semiHidden/>
    <w:unhideWhenUsed/>
    <w:rsid w:val="00F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54"/>
    <w:rPr>
      <w:rFonts w:ascii="Tahoma" w:hAnsi="Tahoma" w:cs="Tahoma"/>
      <w:sz w:val="16"/>
      <w:szCs w:val="16"/>
    </w:rPr>
  </w:style>
  <w:style w:type="paragraph" w:customStyle="1" w:styleId="Letterbodytextbold">
    <w:name w:val="Letter body text bold"/>
    <w:basedOn w:val="Normal"/>
    <w:link w:val="LetterbodytextboldChar"/>
    <w:qFormat/>
    <w:rsid w:val="00F82B54"/>
    <w:rPr>
      <w:b/>
      <w:color w:val="0D0D0D" w:themeColor="text1" w:themeTint="F2"/>
      <w:sz w:val="24"/>
    </w:rPr>
  </w:style>
  <w:style w:type="paragraph" w:customStyle="1" w:styleId="Letterbodytext">
    <w:name w:val="Letter body text"/>
    <w:basedOn w:val="Normal"/>
    <w:link w:val="LetterbodytextChar"/>
    <w:qFormat/>
    <w:rsid w:val="005B7374"/>
    <w:pPr>
      <w:spacing w:after="120"/>
    </w:pPr>
    <w:rPr>
      <w:color w:val="0D0D0D" w:themeColor="text1" w:themeTint="F2"/>
    </w:rPr>
  </w:style>
  <w:style w:type="character" w:customStyle="1" w:styleId="LetterbodytextboldChar">
    <w:name w:val="Letter body text bold Char"/>
    <w:basedOn w:val="DefaultParagraphFont"/>
    <w:link w:val="Letterbodytextbold"/>
    <w:rsid w:val="00C41565"/>
    <w:rPr>
      <w:b/>
      <w:color w:val="0D0D0D" w:themeColor="text1" w:themeTint="F2"/>
      <w:sz w:val="24"/>
    </w:rPr>
  </w:style>
  <w:style w:type="character" w:customStyle="1" w:styleId="LetterbodytextChar">
    <w:name w:val="Letter body text Char"/>
    <w:basedOn w:val="DefaultParagraphFont"/>
    <w:link w:val="Letterbodytext"/>
    <w:rsid w:val="005B7374"/>
    <w:rPr>
      <w:color w:val="0D0D0D" w:themeColor="text1" w:themeTint="F2"/>
    </w:rPr>
  </w:style>
  <w:style w:type="paragraph" w:customStyle="1" w:styleId="Name">
    <w:name w:val="Name"/>
    <w:basedOn w:val="Normal"/>
    <w:next w:val="ContactInfo"/>
    <w:link w:val="NameChar"/>
    <w:qFormat/>
    <w:rsid w:val="005B7374"/>
    <w:pPr>
      <w:spacing w:after="80" w:line="240" w:lineRule="auto"/>
    </w:pPr>
    <w:rPr>
      <w:b/>
      <w:color w:val="0D0D0D" w:themeColor="text1" w:themeTint="F2"/>
      <w:sz w:val="28"/>
    </w:rPr>
  </w:style>
  <w:style w:type="paragraph" w:customStyle="1" w:styleId="Enclosure">
    <w:name w:val="Enclosure"/>
    <w:link w:val="EnclosureChar"/>
    <w:qFormat/>
    <w:rsid w:val="005B7374"/>
    <w:pPr>
      <w:spacing w:before="360"/>
    </w:pPr>
    <w:rPr>
      <w:color w:val="0D0D0D" w:themeColor="text1" w:themeTint="F2"/>
    </w:rPr>
  </w:style>
  <w:style w:type="character" w:customStyle="1" w:styleId="NameChar">
    <w:name w:val="Name Char"/>
    <w:basedOn w:val="DefaultParagraphFont"/>
    <w:link w:val="Name"/>
    <w:rsid w:val="005B7374"/>
    <w:rPr>
      <w:b/>
      <w:color w:val="0D0D0D" w:themeColor="text1" w:themeTint="F2"/>
      <w:sz w:val="28"/>
    </w:rPr>
  </w:style>
  <w:style w:type="character" w:customStyle="1" w:styleId="EnclosureChar">
    <w:name w:val="Enclosure Char"/>
    <w:basedOn w:val="DefaultParagraphFont"/>
    <w:link w:val="Enclosure"/>
    <w:rsid w:val="005B7374"/>
    <w:rPr>
      <w:color w:val="0D0D0D" w:themeColor="text1" w:themeTint="F2"/>
    </w:rPr>
  </w:style>
  <w:style w:type="paragraph" w:customStyle="1" w:styleId="Bulletedlist">
    <w:name w:val="Bulleted list"/>
    <w:basedOn w:val="Letterbodytext"/>
    <w:link w:val="BulletedlistChar"/>
    <w:qFormat/>
    <w:rsid w:val="005B7374"/>
    <w:pPr>
      <w:numPr>
        <w:numId w:val="12"/>
      </w:numPr>
      <w:spacing w:before="60" w:after="0" w:line="360" w:lineRule="auto"/>
    </w:pPr>
    <w:rPr>
      <w:b/>
    </w:rPr>
  </w:style>
  <w:style w:type="character" w:customStyle="1" w:styleId="BulletedlistChar">
    <w:name w:val="Bulleted list Char"/>
    <w:basedOn w:val="DefaultParagraphFont"/>
    <w:link w:val="Bulletedlist"/>
    <w:rsid w:val="005B7374"/>
    <w:rPr>
      <w:b/>
      <w:color w:val="0D0D0D" w:themeColor="text1" w:themeTint="F2"/>
    </w:rPr>
  </w:style>
  <w:style w:type="paragraph" w:customStyle="1" w:styleId="Greeting">
    <w:name w:val="Greeting"/>
    <w:basedOn w:val="Normal"/>
    <w:next w:val="Letterbodytext"/>
    <w:rsid w:val="00C41565"/>
    <w:pPr>
      <w:spacing w:before="240" w:after="80"/>
    </w:pPr>
  </w:style>
  <w:style w:type="paragraph" w:styleId="Signature">
    <w:name w:val="Signature"/>
    <w:basedOn w:val="Normal"/>
    <w:next w:val="Letterbodytext"/>
    <w:link w:val="SignatureChar"/>
    <w:uiPriority w:val="99"/>
    <w:unhideWhenUsed/>
    <w:rsid w:val="002E6EE9"/>
    <w:pPr>
      <w:spacing w:before="600"/>
    </w:pPr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2E6EE9"/>
    <w:rPr>
      <w:b/>
    </w:rPr>
  </w:style>
  <w:style w:type="paragraph" w:styleId="ListBullet">
    <w:name w:val="List Bullet"/>
    <w:basedOn w:val="Normal"/>
    <w:uiPriority w:val="1"/>
    <w:unhideWhenUsed/>
    <w:qFormat/>
    <w:rsid w:val="00D80F02"/>
    <w:pPr>
      <w:numPr>
        <w:numId w:val="13"/>
      </w:numPr>
      <w:spacing w:after="100" w:line="240" w:lineRule="auto"/>
      <w:ind w:right="576"/>
    </w:pPr>
    <w:rPr>
      <w:rFonts w:ascii="Baskerville Old Face" w:hAnsi="Baskerville Old Face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A0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D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D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D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D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\AppData\Roaming\Microsoft\Templates\Cover%20letter%20for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30D8F5BE73460EABA9A08C2FA23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3D415-3A76-45C6-A641-46EA0D8E9EA7}"/>
      </w:docPartPr>
      <w:docPartBody>
        <w:p w:rsidR="003A0929" w:rsidRDefault="00882610">
          <w:pPr>
            <w:pStyle w:val="3E30D8F5BE73460EABA9A08C2FA23830"/>
          </w:pPr>
          <w:r w:rsidRPr="00C41565">
            <w:t>[</w:t>
          </w:r>
          <w:r w:rsidRPr="00C41565">
            <w:rPr>
              <w:rStyle w:val="PlaceholderText"/>
              <w:color w:val="0D0D0D" w:themeColor="text1" w:themeTint="F2"/>
            </w:rPr>
            <w:t>Your Name]</w:t>
          </w:r>
        </w:p>
      </w:docPartBody>
    </w:docPart>
    <w:docPart>
      <w:docPartPr>
        <w:name w:val="BB85E622DA894BE8AE5AEB337581C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B248B-F3AC-4EBB-9474-162E9F178C7C}"/>
      </w:docPartPr>
      <w:docPartBody>
        <w:p w:rsidR="003A0929" w:rsidRDefault="00882610">
          <w:pPr>
            <w:pStyle w:val="BB85E622DA894BE8AE5AEB337581C8CF"/>
          </w:pPr>
          <w:r w:rsidRPr="00C41565">
            <w:t>[Street Address]</w:t>
          </w:r>
        </w:p>
      </w:docPartBody>
    </w:docPart>
    <w:docPart>
      <w:docPartPr>
        <w:name w:val="683D95BECFD3412798B2469214614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F9AB9-CBB0-4256-A698-D352FF736EC9}"/>
      </w:docPartPr>
      <w:docPartBody>
        <w:p w:rsidR="003A0929" w:rsidRDefault="00882610">
          <w:pPr>
            <w:pStyle w:val="683D95BECFD3412798B246921461436A"/>
          </w:pPr>
          <w:r w:rsidRPr="00C41565">
            <w:t>[City, ST  ZIP Code]</w:t>
          </w:r>
        </w:p>
      </w:docPartBody>
    </w:docPart>
    <w:docPart>
      <w:docPartPr>
        <w:name w:val="30567CCDF83E42B6B21E1CD213D2A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34989-3D36-4858-8F91-B22268034AF2}"/>
      </w:docPartPr>
      <w:docPartBody>
        <w:p w:rsidR="003A0929" w:rsidRDefault="00882610">
          <w:pPr>
            <w:pStyle w:val="30567CCDF83E42B6B21E1CD213D2A914"/>
          </w:pPr>
          <w:r w:rsidRPr="00C41565">
            <w:t>[Phone]</w:t>
          </w:r>
        </w:p>
      </w:docPartBody>
    </w:docPart>
    <w:docPart>
      <w:docPartPr>
        <w:name w:val="04C23AE66D1643E39B263DFC06D01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5F685-FE0C-4F88-BC0E-A1623525437D}"/>
      </w:docPartPr>
      <w:docPartBody>
        <w:p w:rsidR="003A0929" w:rsidRDefault="00882610">
          <w:pPr>
            <w:pStyle w:val="04C23AE66D1643E39B263DFC06D014CC"/>
          </w:pPr>
          <w:r w:rsidRPr="00C41565">
            <w:t>E-mail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C1202"/>
    <w:multiLevelType w:val="hybridMultilevel"/>
    <w:tmpl w:val="1C3A1FC2"/>
    <w:lvl w:ilvl="0" w:tplc="BA3AF04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10"/>
    <w:rsid w:val="001175A6"/>
    <w:rsid w:val="00187C61"/>
    <w:rsid w:val="002C47C8"/>
    <w:rsid w:val="002E21BB"/>
    <w:rsid w:val="003A0929"/>
    <w:rsid w:val="004F6AA6"/>
    <w:rsid w:val="005165A4"/>
    <w:rsid w:val="007657E9"/>
    <w:rsid w:val="00793392"/>
    <w:rsid w:val="007973EA"/>
    <w:rsid w:val="00882610"/>
    <w:rsid w:val="00980CC8"/>
    <w:rsid w:val="00B2303F"/>
    <w:rsid w:val="00DE3322"/>
    <w:rsid w:val="00F4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E30D8F5BE73460EABA9A08C2FA23830">
    <w:name w:val="3E30D8F5BE73460EABA9A08C2FA23830"/>
  </w:style>
  <w:style w:type="paragraph" w:customStyle="1" w:styleId="BB85E622DA894BE8AE5AEB337581C8CF">
    <w:name w:val="BB85E622DA894BE8AE5AEB337581C8CF"/>
  </w:style>
  <w:style w:type="paragraph" w:customStyle="1" w:styleId="683D95BECFD3412798B246921461436A">
    <w:name w:val="683D95BECFD3412798B246921461436A"/>
  </w:style>
  <w:style w:type="paragraph" w:customStyle="1" w:styleId="30567CCDF83E42B6B21E1CD213D2A914">
    <w:name w:val="30567CCDF83E42B6B21E1CD213D2A914"/>
  </w:style>
  <w:style w:type="paragraph" w:customStyle="1" w:styleId="04C23AE66D1643E39B263DFC06D014CC">
    <w:name w:val="04C23AE66D1643E39B263DFC06D014CC"/>
  </w:style>
  <w:style w:type="paragraph" w:customStyle="1" w:styleId="ContactInfo">
    <w:name w:val="Contact Info"/>
    <w:basedOn w:val="Normal"/>
    <w:link w:val="ContactInfoChar"/>
    <w:qFormat/>
    <w:pPr>
      <w:spacing w:after="0" w:line="276" w:lineRule="auto"/>
    </w:pPr>
    <w:rPr>
      <w:rFonts w:eastAsiaTheme="minorHAnsi"/>
      <w:color w:val="0D0D0D" w:themeColor="text1" w:themeTint="F2"/>
      <w:lang w:val="en-US" w:eastAsia="en-US"/>
    </w:rPr>
  </w:style>
  <w:style w:type="character" w:customStyle="1" w:styleId="ContactInfoChar">
    <w:name w:val="Contact Info Char"/>
    <w:basedOn w:val="DefaultParagraphFont"/>
    <w:link w:val="ContactInfo"/>
    <w:rPr>
      <w:rFonts w:eastAsiaTheme="minorHAnsi"/>
      <w:color w:val="0D0D0D" w:themeColor="text1" w:themeTint="F2"/>
      <w:lang w:val="en-US" w:eastAsia="en-US"/>
    </w:rPr>
  </w:style>
  <w:style w:type="paragraph" w:customStyle="1" w:styleId="E54952348C964B20B889E823A40125EA">
    <w:name w:val="E54952348C964B20B889E823A40125EA"/>
  </w:style>
  <w:style w:type="paragraph" w:customStyle="1" w:styleId="06F8EBBE438B478AA3A2B30035D32AE8">
    <w:name w:val="06F8EBBE438B478AA3A2B30035D32AE8"/>
  </w:style>
  <w:style w:type="paragraph" w:customStyle="1" w:styleId="53E70B95128046EBB534199AD33F5637">
    <w:name w:val="53E70B95128046EBB534199AD33F5637"/>
  </w:style>
  <w:style w:type="paragraph" w:customStyle="1" w:styleId="69E9FE9086114B619EC15200BE4CDE9A">
    <w:name w:val="69E9FE9086114B619EC15200BE4CDE9A"/>
  </w:style>
  <w:style w:type="paragraph" w:customStyle="1" w:styleId="4198231E8F3148CE8BFE134CA5DB166D">
    <w:name w:val="4198231E8F3148CE8BFE134CA5DB166D"/>
  </w:style>
  <w:style w:type="paragraph" w:customStyle="1" w:styleId="BECEF6AE4BF1491DB00831FAE34B4D11">
    <w:name w:val="BECEF6AE4BF1491DB00831FAE34B4D11"/>
  </w:style>
  <w:style w:type="paragraph" w:customStyle="1" w:styleId="4E64C5C367CB49328DC74E9E94C39E00">
    <w:name w:val="4E64C5C367CB49328DC74E9E94C39E00"/>
  </w:style>
  <w:style w:type="paragraph" w:customStyle="1" w:styleId="Letterbodytextbold">
    <w:name w:val="Letter body text bold"/>
    <w:basedOn w:val="Normal"/>
    <w:link w:val="LetterbodytextboldChar"/>
    <w:qFormat/>
    <w:pPr>
      <w:spacing w:after="200" w:line="276" w:lineRule="auto"/>
    </w:pPr>
    <w:rPr>
      <w:rFonts w:eastAsiaTheme="minorHAnsi"/>
      <w:b/>
      <w:color w:val="0D0D0D" w:themeColor="text1" w:themeTint="F2"/>
      <w:sz w:val="24"/>
      <w:lang w:val="en-US" w:eastAsia="en-US"/>
    </w:rPr>
  </w:style>
  <w:style w:type="character" w:customStyle="1" w:styleId="LetterbodytextboldChar">
    <w:name w:val="Letter body text bold Char"/>
    <w:basedOn w:val="DefaultParagraphFont"/>
    <w:link w:val="Letterbodytextbold"/>
    <w:rPr>
      <w:rFonts w:eastAsiaTheme="minorHAnsi"/>
      <w:b/>
      <w:color w:val="0D0D0D" w:themeColor="text1" w:themeTint="F2"/>
      <w:sz w:val="24"/>
      <w:lang w:val="en-US" w:eastAsia="en-US"/>
    </w:rPr>
  </w:style>
  <w:style w:type="paragraph" w:customStyle="1" w:styleId="1DE2294448074345B8BC1D5795CAD117">
    <w:name w:val="1DE2294448074345B8BC1D5795CAD117"/>
  </w:style>
  <w:style w:type="paragraph" w:customStyle="1" w:styleId="0555E50FCDEB4F1B8C99867D667C0423">
    <w:name w:val="0555E50FCDEB4F1B8C99867D667C0423"/>
  </w:style>
  <w:style w:type="paragraph" w:customStyle="1" w:styleId="59E96D0B3E4D4315A59A96E42D952DA6">
    <w:name w:val="59E96D0B3E4D4315A59A96E42D952DA6"/>
  </w:style>
  <w:style w:type="paragraph" w:customStyle="1" w:styleId="C22F348A603746279B3562EBEF9A49A4">
    <w:name w:val="C22F348A603746279B3562EBEF9A49A4"/>
  </w:style>
  <w:style w:type="paragraph" w:customStyle="1" w:styleId="F6A6580B95A547DAA6F93DA50BE034A4">
    <w:name w:val="F6A6580B95A547DAA6F93DA50BE034A4"/>
  </w:style>
  <w:style w:type="paragraph" w:customStyle="1" w:styleId="7701C78B99B0467F8619D78CAE3C8268">
    <w:name w:val="7701C78B99B0467F8619D78CAE3C8268"/>
  </w:style>
  <w:style w:type="paragraph" w:customStyle="1" w:styleId="BD823A609458421480FDD9CAD024E37D">
    <w:name w:val="BD823A609458421480FDD9CAD024E37D"/>
  </w:style>
  <w:style w:type="paragraph" w:customStyle="1" w:styleId="Bulletedlist">
    <w:name w:val="Bulleted list"/>
    <w:basedOn w:val="Normal"/>
    <w:link w:val="BulletedlistChar"/>
    <w:qFormat/>
    <w:pPr>
      <w:numPr>
        <w:numId w:val="1"/>
      </w:numPr>
      <w:spacing w:before="60" w:after="100" w:afterAutospacing="1" w:line="360" w:lineRule="auto"/>
    </w:pPr>
    <w:rPr>
      <w:rFonts w:eastAsiaTheme="minorHAnsi"/>
      <w:b/>
      <w:color w:val="0D0D0D" w:themeColor="text1" w:themeTint="F2"/>
      <w:lang w:val="en-US" w:eastAsia="en-US"/>
    </w:rPr>
  </w:style>
  <w:style w:type="character" w:customStyle="1" w:styleId="BulletedlistChar">
    <w:name w:val="Bulleted list Char"/>
    <w:basedOn w:val="DefaultParagraphFont"/>
    <w:link w:val="Bulletedlist"/>
    <w:rPr>
      <w:rFonts w:eastAsiaTheme="minorHAnsi"/>
      <w:b/>
      <w:color w:val="0D0D0D" w:themeColor="text1" w:themeTint="F2"/>
      <w:lang w:val="en-US" w:eastAsia="en-US"/>
    </w:rPr>
  </w:style>
  <w:style w:type="paragraph" w:customStyle="1" w:styleId="1228F435352F43A4BFDEC99999C6FF6E">
    <w:name w:val="1228F435352F43A4BFDEC99999C6FF6E"/>
  </w:style>
  <w:style w:type="paragraph" w:customStyle="1" w:styleId="15BABD7861B34ACB978591BE625EBE83">
    <w:name w:val="15BABD7861B34ACB978591BE625EBE83"/>
  </w:style>
  <w:style w:type="paragraph" w:customStyle="1" w:styleId="9D18B65F6B31449E94E9E5B942863B21">
    <w:name w:val="9D18B65F6B31449E94E9E5B942863B21"/>
  </w:style>
  <w:style w:type="paragraph" w:customStyle="1" w:styleId="0C086C88CFBB4B40BD8EE03D2F371E24">
    <w:name w:val="0C086C88CFBB4B40BD8EE03D2F371E24"/>
  </w:style>
  <w:style w:type="paragraph" w:customStyle="1" w:styleId="C623F8AE4E714A48BFC4E2DE56A1083E">
    <w:name w:val="C623F8AE4E714A48BFC4E2DE56A1083E"/>
  </w:style>
  <w:style w:type="paragraph" w:customStyle="1" w:styleId="0C18F9F0102A4F538B29600C2FFED82E">
    <w:name w:val="0C18F9F0102A4F538B29600C2FFED82E"/>
  </w:style>
  <w:style w:type="paragraph" w:customStyle="1" w:styleId="2D938FD61CA74D789FE0479FCB368619">
    <w:name w:val="2D938FD61CA74D789FE0479FCB368619"/>
  </w:style>
  <w:style w:type="paragraph" w:customStyle="1" w:styleId="B4BB0EF24CB34D26BD0081E153E01740">
    <w:name w:val="B4BB0EF24CB34D26BD0081E153E01740"/>
  </w:style>
  <w:style w:type="paragraph" w:customStyle="1" w:styleId="944AC2D98A9E4723B0D82BEB31C14CBB">
    <w:name w:val="944AC2D98A9E4723B0D82BEB31C14C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32EDA9C-58E9-4AA8-8978-0D64CAC387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for chronological resume.dotx</Template>
  <TotalTime>1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for chronological resume</vt:lpstr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for chronological resume</dc:title>
  <dc:creator>Will</dc:creator>
  <cp:keywords/>
  <cp:lastModifiedBy>Will</cp:lastModifiedBy>
  <cp:revision>4</cp:revision>
  <cp:lastPrinted>2017-03-14T00:06:00Z</cp:lastPrinted>
  <dcterms:created xsi:type="dcterms:W3CDTF">2017-03-09T05:14:00Z</dcterms:created>
  <dcterms:modified xsi:type="dcterms:W3CDTF">2017-03-14T00:06:00Z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TC103780289990</vt:lpwstr>
  </property>
</Properties>
</file>