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65" w:rsidRPr="00C41565" w:rsidRDefault="0048770B" w:rsidP="00FE34EB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/>
        <w:sdtContent>
          <w:r w:rsidR="00FE34EB">
            <w:t>William Johnston</w:t>
          </w:r>
        </w:sdtContent>
      </w:sdt>
    </w:p>
    <w:p w:rsidR="00C41565" w:rsidRPr="00C41565" w:rsidRDefault="0048770B" w:rsidP="00FE34EB">
      <w:pPr>
        <w:pStyle w:val="ContactInfo"/>
        <w:jc w:val="right"/>
      </w:pPr>
      <w:sdt>
        <w:sdtPr>
          <w:id w:val="1481935"/>
          <w:placeholder>
            <w:docPart w:val="BB85E622DA894BE8AE5AEB337581C8CF"/>
          </w:placeholder>
        </w:sdtPr>
        <w:sdtEndPr/>
        <w:sdtContent>
          <w:r w:rsidR="00FE34EB">
            <w:t>22 Beatty Street, Balgowlah Heights</w:t>
          </w:r>
        </w:sdtContent>
      </w:sdt>
    </w:p>
    <w:p w:rsidR="00C41565" w:rsidRPr="00C41565" w:rsidRDefault="0048770B" w:rsidP="00FE34EB">
      <w:pPr>
        <w:pStyle w:val="ContactInfo"/>
        <w:jc w:val="right"/>
      </w:pPr>
      <w:sdt>
        <w:sdtPr>
          <w:id w:val="1481941"/>
          <w:placeholder>
            <w:docPart w:val="683D95BECFD3412798B246921461436A"/>
          </w:placeholder>
        </w:sdtPr>
        <w:sdtEndPr/>
        <w:sdtContent>
          <w:r w:rsidR="00FE34EB">
            <w:t>Sydney, NSW</w:t>
          </w:r>
        </w:sdtContent>
      </w:sdt>
    </w:p>
    <w:p w:rsidR="00C41565" w:rsidRPr="00C41565" w:rsidRDefault="0048770B" w:rsidP="00FE34EB">
      <w:pPr>
        <w:pStyle w:val="ContactInfo"/>
        <w:jc w:val="right"/>
      </w:pPr>
      <w:sdt>
        <w:sdtPr>
          <w:id w:val="1481942"/>
          <w:placeholder>
            <w:docPart w:val="30567CCDF83E42B6B21E1CD213D2A914"/>
          </w:placeholder>
        </w:sdtPr>
        <w:sdtEndPr/>
        <w:sdtContent>
          <w:r w:rsidR="00FE34EB">
            <w:t>0416 385 080</w:t>
          </w:r>
        </w:sdtContent>
      </w:sdt>
    </w:p>
    <w:p w:rsidR="00C41565" w:rsidRPr="00C41565" w:rsidRDefault="0048770B" w:rsidP="00FE34EB">
      <w:pPr>
        <w:pStyle w:val="ContactInfo"/>
        <w:jc w:val="right"/>
      </w:pPr>
      <w:sdt>
        <w:sdtPr>
          <w:id w:val="1481943"/>
          <w:placeholder>
            <w:docPart w:val="04C23AE66D1643E39B263DFC06D014CC"/>
          </w:placeholder>
        </w:sdtPr>
        <w:sdtEndPr/>
        <w:sdtContent>
          <w:r w:rsidR="00FE34EB">
            <w:t>willjohnston1992@gmail.com</w:t>
          </w:r>
        </w:sdtContent>
      </w:sdt>
    </w:p>
    <w:p w:rsidR="00FE34EB" w:rsidRPr="00FE34EB" w:rsidRDefault="003A0D3B" w:rsidP="00FE34EB">
      <w:pPr>
        <w:pStyle w:val="ContactInfo"/>
      </w:pPr>
      <w:r>
        <w:rPr>
          <w:rStyle w:val="ContactInfoChar"/>
          <w:color w:val="auto"/>
        </w:rPr>
        <w:t>June 7, 2016</w:t>
      </w:r>
      <w:r w:rsidR="00FE34EB">
        <w:br/>
      </w:r>
      <w:sdt>
        <w:sdtPr>
          <w:id w:val="24930891"/>
          <w:placeholder>
            <w:docPart w:val="53E70B95128046EBB534199AD33F5637"/>
          </w:placeholder>
        </w:sdtPr>
        <w:sdtEndPr/>
        <w:sdtContent>
          <w:r>
            <w:t>Russel Burgess</w:t>
          </w:r>
        </w:sdtContent>
      </w:sdt>
      <w:r w:rsidR="00FE34EB">
        <w:br/>
      </w:r>
      <w:sdt>
        <w:sdtPr>
          <w:id w:val="24930919"/>
          <w:placeholder>
            <w:docPart w:val="69E9FE9086114B619EC15200BE4CDE9A"/>
          </w:placeholder>
        </w:sdtPr>
        <w:sdtEndPr/>
        <w:sdtContent>
          <w:r>
            <w:t>Senior Coordinator Apprentice and Intern Programs</w:t>
          </w:r>
        </w:sdtContent>
      </w:sdt>
      <w:r w:rsidR="00FE34EB">
        <w:br/>
      </w:r>
      <w:sdt>
        <w:sdtPr>
          <w:rPr>
            <w:rStyle w:val="ContactInfoChar"/>
          </w:rPr>
          <w:id w:val="24930830"/>
          <w:placeholder>
            <w:docPart w:val="4198231E8F3148CE8BFE134CA5DB166D"/>
          </w:placeholder>
        </w:sdtPr>
        <w:sdtEndPr>
          <w:rPr>
            <w:rStyle w:val="DefaultParagraphFont"/>
          </w:rPr>
        </w:sdtEndPr>
        <w:sdtContent>
          <w:r>
            <w:rPr>
              <w:rStyle w:val="ContactInfoChar"/>
            </w:rPr>
            <w:t>Qantas</w:t>
          </w:r>
        </w:sdtContent>
      </w:sdt>
      <w:r w:rsidR="00FE34EB">
        <w:br/>
      </w:r>
      <w:r w:rsidR="00FE34EB">
        <w:br/>
        <w:t xml:space="preserve">Dear </w:t>
      </w:r>
      <w:r>
        <w:t>Mr. Burgess</w:t>
      </w:r>
      <w:r w:rsidR="00FE34EB">
        <w:t xml:space="preserve">, </w:t>
      </w:r>
    </w:p>
    <w:p w:rsidR="0048770B" w:rsidRDefault="003A0D3B" w:rsidP="0048770B">
      <w:pPr>
        <w:pStyle w:val="Date"/>
      </w:pPr>
      <w:r>
        <w:rPr>
          <w:b/>
        </w:rPr>
        <w:t>Re: Qantas Engineering Winter School Program</w:t>
      </w:r>
      <w:r w:rsidR="00E5432E">
        <w:rPr>
          <w:b/>
        </w:rPr>
        <w:br/>
      </w:r>
      <w:r w:rsidR="00E5432E">
        <w:rPr>
          <w:b/>
        </w:rPr>
        <w:br/>
      </w:r>
      <w:r>
        <w:t xml:space="preserve">After receiving notice of the Qantas Engineering Winter Student Program, I would like to apply for an internship within your program. Currently, I am in my final year of my combined Masters of Biomedical Engineering / Bachelor of Mechatronic Engineering (Hons) degree. I believe that I would be a great asset to the Qantas team </w:t>
      </w:r>
      <w:r w:rsidR="0048770B">
        <w:t xml:space="preserve">due to the skills and experiences I have gained from my time at the </w:t>
      </w:r>
      <w:r>
        <w:t xml:space="preserve">  </w:t>
      </w:r>
      <w:r w:rsidR="0048770B">
        <w:t xml:space="preserve">University of New South Wales. </w:t>
      </w:r>
      <w:r w:rsidR="00E5432E">
        <w:br/>
      </w:r>
      <w:r w:rsidR="00E5432E">
        <w:br/>
      </w:r>
      <w:r w:rsidR="00850614">
        <w:t xml:space="preserve">Throughout my time at The University of New South Wales I developed several skills required for the engineering workplace. I learnt how to think analytically and to solve problems with different approaches. I became very familiar with the design process, participating in several successful design tasks within the university. </w:t>
      </w:r>
      <w:r w:rsidR="00E5432E">
        <w:t xml:space="preserve">A large portion of my education focused on the management aspects of engineering. I was able to practice my own leadership skills and communication skills through group work. These skills will enable me to be a productive member of the </w:t>
      </w:r>
      <w:r>
        <w:t>Qantas</w:t>
      </w:r>
      <w:r w:rsidR="00E5432E">
        <w:t xml:space="preserve"> team. </w:t>
      </w:r>
      <w:r w:rsidR="0048770B">
        <w:br/>
      </w:r>
      <w:r w:rsidR="0048770B">
        <w:br/>
        <w:t xml:space="preserve">Studying mechatronic engineering has given me a strong fascination for engineering systems, especially in their integration with other systems as well as the efficiencies in the way they operate. </w:t>
      </w:r>
      <w:r w:rsidR="0048770B">
        <w:t xml:space="preserve">Working at Qantas is of special interest to me owing to the opportunity to work with such large and complex systems.  </w:t>
      </w:r>
      <w:r w:rsidR="0048770B">
        <w:t xml:space="preserve">I would thoroughly enjoy the opportunity to learn about these systems at Qantas and to contribute to them in some way. </w:t>
      </w:r>
    </w:p>
    <w:p w:rsidR="00514904" w:rsidRDefault="00514904" w:rsidP="0048770B">
      <w:pPr>
        <w:pStyle w:val="Date"/>
      </w:pPr>
      <w:r>
        <w:t>I look forward to discussing my application with you.</w:t>
      </w:r>
    </w:p>
    <w:p w:rsidR="00514904" w:rsidRDefault="00514904" w:rsidP="00514904">
      <w:pPr>
        <w:pStyle w:val="ContactInfo"/>
      </w:pPr>
      <w:r>
        <w:t>Thank you for your consideration,</w:t>
      </w:r>
    </w:p>
    <w:p w:rsidR="00514904" w:rsidRPr="00514904" w:rsidRDefault="00514904" w:rsidP="00514904">
      <w:pPr>
        <w:pStyle w:val="ContactInfo"/>
      </w:pPr>
      <w:r>
        <w:t>William Johnston</w:t>
      </w:r>
    </w:p>
    <w:p w:rsidR="00D80F02" w:rsidRDefault="0048770B" w:rsidP="0048770B">
      <w:r>
        <w:br w:type="page"/>
      </w:r>
    </w:p>
    <w:p w:rsidR="00D80F02" w:rsidRDefault="00D80F02" w:rsidP="00D80F02">
      <w:pPr>
        <w:jc w:val="center"/>
        <w:rPr>
          <w:rFonts w:ascii="Baskerville Old Face" w:hAnsi="Baskerville Old Face"/>
          <w:sz w:val="24"/>
          <w:szCs w:val="24"/>
        </w:rPr>
      </w:pPr>
      <w:r w:rsidRPr="00FC69E3">
        <w:rPr>
          <w:rFonts w:ascii="Baskerville Old Face" w:hAnsi="Baskerville Old Face"/>
          <w:sz w:val="56"/>
          <w:szCs w:val="56"/>
        </w:rPr>
        <w:lastRenderedPageBreak/>
        <w:t>William Johnston</w:t>
      </w:r>
      <w:r>
        <w:rPr>
          <w:rFonts w:ascii="Baskerville Old Face" w:hAnsi="Baskerville Old Face"/>
          <w:sz w:val="56"/>
          <w:szCs w:val="56"/>
        </w:rPr>
        <w:br/>
      </w:r>
      <w:r w:rsidRPr="00FC69E3">
        <w:rPr>
          <w:rFonts w:ascii="Baskerville Old Face" w:hAnsi="Baskerville Old Face"/>
          <w:sz w:val="24"/>
          <w:szCs w:val="24"/>
        </w:rPr>
        <w:t>willjohnston1992@gmail.com</w:t>
      </w:r>
      <w:r w:rsidRPr="00FC69E3">
        <w:rPr>
          <w:rFonts w:ascii="Baskerville Old Face" w:hAnsi="Baskerville Old Face"/>
          <w:sz w:val="24"/>
          <w:szCs w:val="24"/>
        </w:rPr>
        <w:br/>
        <w:t>0416385080</w:t>
      </w:r>
    </w:p>
    <w:p w:rsidR="00D80F02" w:rsidRDefault="00D80F02" w:rsidP="00D80F02">
      <w:pPr>
        <w:pBdr>
          <w:bottom w:val="single" w:sz="4" w:space="1" w:color="auto"/>
        </w:pBd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Core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79"/>
      </w:tblGrid>
      <w:tr w:rsidR="00D80F02" w:rsidRPr="002B7F54" w:rsidTr="00B650AA">
        <w:trPr>
          <w:trHeight w:val="299"/>
        </w:trPr>
        <w:tc>
          <w:tcPr>
            <w:tcW w:w="3081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 w:rsidRPr="002B7F54">
              <w:rPr>
                <w:sz w:val="22"/>
                <w:szCs w:val="22"/>
              </w:rPr>
              <w:t>CAD (Solidworks)</w:t>
            </w:r>
          </w:p>
        </w:tc>
        <w:tc>
          <w:tcPr>
            <w:tcW w:w="3081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 w:rsidRPr="002B7F54">
              <w:rPr>
                <w:sz w:val="22"/>
                <w:szCs w:val="22"/>
              </w:rPr>
              <w:t>Matlab</w:t>
            </w:r>
          </w:p>
        </w:tc>
        <w:tc>
          <w:tcPr>
            <w:tcW w:w="3079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 w:rsidRPr="002B7F54">
              <w:rPr>
                <w:sz w:val="22"/>
                <w:szCs w:val="22"/>
              </w:rPr>
              <w:t>Problem Solving</w:t>
            </w:r>
          </w:p>
        </w:tc>
      </w:tr>
      <w:tr w:rsidR="00D80F02" w:rsidRPr="002B7F54" w:rsidTr="00B650AA">
        <w:trPr>
          <w:trHeight w:val="299"/>
        </w:trPr>
        <w:tc>
          <w:tcPr>
            <w:tcW w:w="3081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Engineering Design </w:t>
            </w:r>
          </w:p>
        </w:tc>
        <w:tc>
          <w:tcPr>
            <w:tcW w:w="3081" w:type="dxa"/>
          </w:tcPr>
          <w:p w:rsidR="00D80F02" w:rsidRPr="002B7F54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 w:rsidR="0048770B">
              <w:rPr>
                <w:sz w:val="22"/>
                <w:szCs w:val="22"/>
              </w:rPr>
              <w:t>Development</w:t>
            </w:r>
          </w:p>
        </w:tc>
        <w:tc>
          <w:tcPr>
            <w:tcW w:w="3079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</w:t>
            </w:r>
          </w:p>
        </w:tc>
      </w:tr>
      <w:tr w:rsidR="00D80F02" w:rsidRPr="002B7F54" w:rsidTr="00B650AA">
        <w:trPr>
          <w:trHeight w:val="299"/>
        </w:trPr>
        <w:tc>
          <w:tcPr>
            <w:tcW w:w="3081" w:type="dxa"/>
          </w:tcPr>
          <w:p w:rsidR="00D80F02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Development </w:t>
            </w:r>
          </w:p>
          <w:p w:rsidR="003A0D3B" w:rsidRPr="002B7F54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</w:t>
            </w:r>
          </w:p>
        </w:tc>
        <w:tc>
          <w:tcPr>
            <w:tcW w:w="3081" w:type="dxa"/>
          </w:tcPr>
          <w:p w:rsidR="00D80F02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C++</w:t>
            </w:r>
            <w:bookmarkStart w:id="0" w:name="_GoBack"/>
            <w:bookmarkEnd w:id="0"/>
          </w:p>
        </w:tc>
        <w:tc>
          <w:tcPr>
            <w:tcW w:w="3079" w:type="dxa"/>
          </w:tcPr>
          <w:p w:rsidR="00D80F02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 work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</w:tr>
    </w:tbl>
    <w:p w:rsidR="00D80F02" w:rsidRPr="002B7F54" w:rsidRDefault="00D80F02" w:rsidP="00D80F02">
      <w:pPr>
        <w:rPr>
          <w:rFonts w:ascii="Baskerville Old Face" w:hAnsi="Baskerville Old Face"/>
          <w:sz w:val="24"/>
          <w:szCs w:val="24"/>
        </w:rPr>
      </w:pPr>
    </w:p>
    <w:p w:rsidR="00D80F02" w:rsidRPr="00F22240" w:rsidRDefault="00D80F02" w:rsidP="00D80F02">
      <w:pPr>
        <w:pBdr>
          <w:bottom w:val="single" w:sz="4" w:space="0" w:color="auto"/>
        </w:pBdr>
        <w:rPr>
          <w:rFonts w:ascii="Baskerville Old Face" w:hAnsi="Baskerville Old Face"/>
          <w:b/>
          <w:sz w:val="32"/>
          <w:szCs w:val="32"/>
        </w:rPr>
      </w:pPr>
      <w:r w:rsidRPr="00F22240">
        <w:rPr>
          <w:rFonts w:ascii="Baskerville Old Face" w:hAnsi="Baskerville Old Face"/>
          <w:b/>
          <w:sz w:val="32"/>
          <w:szCs w:val="32"/>
        </w:rPr>
        <w:t>Education</w:t>
      </w:r>
    </w:p>
    <w:p w:rsidR="00D80F02" w:rsidRDefault="00D80F02" w:rsidP="00D80F02">
      <w:pPr>
        <w:rPr>
          <w:rFonts w:ascii="Baskerville Old Face" w:hAnsi="Baskerville Old Face"/>
          <w:sz w:val="24"/>
          <w:szCs w:val="24"/>
        </w:rPr>
      </w:pPr>
      <w:r w:rsidRPr="00FC69E3">
        <w:rPr>
          <w:rFonts w:ascii="Baskerville Old Face" w:hAnsi="Baskerville Old Face"/>
          <w:sz w:val="28"/>
          <w:szCs w:val="28"/>
        </w:rPr>
        <w:t xml:space="preserve">Master of Biomedical Engineering </w:t>
      </w:r>
      <w:r w:rsidRPr="00FC69E3">
        <w:rPr>
          <w:rFonts w:ascii="Baskerville Old Face" w:hAnsi="Baskerville Old Face"/>
          <w:sz w:val="28"/>
          <w:szCs w:val="28"/>
        </w:rPr>
        <w:tab/>
      </w:r>
      <w:r w:rsidRPr="00FC69E3">
        <w:rPr>
          <w:rFonts w:ascii="Baskerville Old Face" w:hAnsi="Baskerville Old Face"/>
          <w:sz w:val="28"/>
          <w:szCs w:val="28"/>
        </w:rPr>
        <w:tab/>
      </w:r>
      <w:r w:rsidRPr="00FC69E3">
        <w:rPr>
          <w:rFonts w:ascii="Baskerville Old Face" w:hAnsi="Baskerville Old Face"/>
          <w:sz w:val="28"/>
          <w:szCs w:val="28"/>
        </w:rPr>
        <w:tab/>
        <w:t xml:space="preserve">          </w:t>
      </w:r>
      <w:r w:rsidRPr="00FC69E3">
        <w:rPr>
          <w:rFonts w:ascii="Baskerville Old Face" w:hAnsi="Baskerville Old Face"/>
          <w:sz w:val="28"/>
          <w:szCs w:val="28"/>
        </w:rPr>
        <w:tab/>
      </w:r>
      <w:r w:rsidRPr="00FC69E3">
        <w:rPr>
          <w:rFonts w:ascii="Baskerville Old Face" w:hAnsi="Baskerville Old Face"/>
          <w:sz w:val="28"/>
          <w:szCs w:val="28"/>
        </w:rPr>
        <w:tab/>
        <w:t>2011-2016</w:t>
      </w:r>
      <w:r w:rsidRPr="00FC69E3">
        <w:rPr>
          <w:rFonts w:ascii="Baskerville Old Face" w:hAnsi="Baskerville Old Face"/>
          <w:sz w:val="28"/>
          <w:szCs w:val="28"/>
        </w:rPr>
        <w:br/>
      </w:r>
      <w:r w:rsidRPr="00FC69E3">
        <w:rPr>
          <w:rFonts w:ascii="Baskerville Old Face" w:hAnsi="Baskerville Old Face"/>
          <w:sz w:val="24"/>
          <w:szCs w:val="24"/>
        </w:rPr>
        <w:t>University of New South Wales</w:t>
      </w:r>
    </w:p>
    <w:p w:rsidR="00D80F02" w:rsidRDefault="00D80F02" w:rsidP="00D80F02">
      <w:pPr>
        <w:rPr>
          <w:rFonts w:ascii="Baskerville Old Face" w:hAnsi="Baskerville Old Face"/>
          <w:sz w:val="24"/>
          <w:szCs w:val="24"/>
        </w:rPr>
      </w:pPr>
      <w:r w:rsidRPr="00FC69E3">
        <w:rPr>
          <w:rFonts w:ascii="Baskerville Old Face" w:hAnsi="Baskerville Old Face"/>
          <w:sz w:val="28"/>
          <w:szCs w:val="28"/>
        </w:rPr>
        <w:t xml:space="preserve">Bachelor of Engineering 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2011-2016</w:t>
      </w:r>
      <w:r>
        <w:rPr>
          <w:rFonts w:ascii="Baskerville Old Face" w:hAnsi="Baskerville Old Face"/>
          <w:sz w:val="28"/>
          <w:szCs w:val="28"/>
        </w:rPr>
        <w:br/>
      </w:r>
      <w:r w:rsidRPr="00FC69E3">
        <w:rPr>
          <w:rFonts w:ascii="Baskerville Old Face" w:hAnsi="Baskerville Old Face"/>
          <w:sz w:val="24"/>
          <w:szCs w:val="24"/>
        </w:rPr>
        <w:t>University of New South Wales</w:t>
      </w:r>
      <w:r>
        <w:rPr>
          <w:rFonts w:ascii="Baskerville Old Face" w:hAnsi="Baskerville Old Face"/>
          <w:sz w:val="24"/>
          <w:szCs w:val="24"/>
        </w:rPr>
        <w:br/>
        <w:t>Major</w:t>
      </w:r>
      <w:r w:rsidR="003A0D3B">
        <w:rPr>
          <w:rFonts w:ascii="Baskerville Old Face" w:hAnsi="Baskerville Old Face"/>
          <w:sz w:val="24"/>
          <w:szCs w:val="24"/>
        </w:rPr>
        <w:t xml:space="preserve">ing in Mechatronic Engineering </w:t>
      </w:r>
    </w:p>
    <w:p w:rsidR="00D80F02" w:rsidRDefault="00D80F02" w:rsidP="00D80F02">
      <w:pPr>
        <w:rPr>
          <w:rFonts w:ascii="Baskerville Old Face" w:hAnsi="Baskerville Old Face"/>
          <w:sz w:val="24"/>
          <w:szCs w:val="24"/>
        </w:rPr>
      </w:pPr>
      <w:r w:rsidRPr="00F22240">
        <w:rPr>
          <w:rFonts w:ascii="Baskerville Old Face" w:hAnsi="Baskerville Old Face"/>
          <w:sz w:val="28"/>
          <w:szCs w:val="28"/>
        </w:rPr>
        <w:t>Higher School Certificate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2010</w:t>
      </w:r>
      <w:r>
        <w:rPr>
          <w:rFonts w:ascii="Baskerville Old Face" w:hAnsi="Baskerville Old Face"/>
          <w:sz w:val="28"/>
          <w:szCs w:val="28"/>
        </w:rPr>
        <w:br/>
      </w:r>
      <w:r>
        <w:rPr>
          <w:rFonts w:ascii="Baskerville Old Face" w:hAnsi="Baskerville Old Face"/>
          <w:sz w:val="24"/>
          <w:szCs w:val="24"/>
        </w:rPr>
        <w:t>SCECGS Redlands</w:t>
      </w:r>
    </w:p>
    <w:p w:rsidR="00D80F02" w:rsidRPr="00F22240" w:rsidRDefault="00D80F02" w:rsidP="00D80F02">
      <w:pPr>
        <w:pBdr>
          <w:bottom w:val="single" w:sz="4" w:space="1" w:color="auto"/>
        </w:pBdr>
        <w:rPr>
          <w:rFonts w:ascii="Baskerville Old Face" w:hAnsi="Baskerville Old Face"/>
          <w:b/>
          <w:sz w:val="32"/>
          <w:szCs w:val="32"/>
        </w:rPr>
      </w:pPr>
      <w:r w:rsidRPr="00F22240">
        <w:rPr>
          <w:rFonts w:ascii="Baskerville Old Face" w:hAnsi="Baskerville Old Face"/>
          <w:b/>
          <w:sz w:val="32"/>
          <w:szCs w:val="32"/>
        </w:rPr>
        <w:t>Employment History</w:t>
      </w:r>
    </w:p>
    <w:p w:rsidR="00D80F02" w:rsidRDefault="00D80F02" w:rsidP="00D80F02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Knife Hand, Millin’s Fine Food Butcher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Aug. 2012 – Present</w:t>
      </w:r>
    </w:p>
    <w:p w:rsidR="00D80F02" w:rsidRPr="00F22240" w:rsidRDefault="00D80F02" w:rsidP="00D80F02">
      <w:pPr>
        <w:pStyle w:val="ListBullet"/>
      </w:pPr>
      <w:r w:rsidRPr="00F22240">
        <w:t xml:space="preserve">Responsible for assisting senior butchers with meat preparation, sales and shop wide cleaning, over the last six months assisted in the training of two new knife hands. </w:t>
      </w:r>
    </w:p>
    <w:p w:rsidR="00D80F02" w:rsidRPr="00F22240" w:rsidRDefault="00D80F02" w:rsidP="00D80F02">
      <w:pPr>
        <w:pStyle w:val="ListBullet"/>
      </w:pPr>
      <w:r w:rsidRPr="00F22240">
        <w:t>Developed valuable communication skills, corresponding with both colleagues and customers.</w:t>
      </w:r>
    </w:p>
    <w:p w:rsidR="00D80F02" w:rsidRDefault="00D80F02" w:rsidP="00D80F02">
      <w:pPr>
        <w:pStyle w:val="ListBullet"/>
      </w:pPr>
      <w:r w:rsidRPr="00F22240">
        <w:t>Improved work standards to ensure customer satisfaction.</w:t>
      </w:r>
    </w:p>
    <w:p w:rsidR="00D80F02" w:rsidRDefault="00D80F02" w:rsidP="00D80F02">
      <w:pPr>
        <w:pStyle w:val="ListBullet"/>
        <w:numPr>
          <w:ilvl w:val="0"/>
          <w:numId w:val="0"/>
        </w:numPr>
        <w:ind w:left="101"/>
      </w:pPr>
    </w:p>
    <w:p w:rsidR="00D80F02" w:rsidRPr="00F22240" w:rsidRDefault="00D80F02" w:rsidP="00D80F02">
      <w:pPr>
        <w:pStyle w:val="ListBullet"/>
        <w:numPr>
          <w:ilvl w:val="0"/>
          <w:numId w:val="0"/>
        </w:numPr>
        <w:ind w:left="101"/>
      </w:pPr>
      <w:r w:rsidRPr="0029480E">
        <w:rPr>
          <w:sz w:val="28"/>
          <w:szCs w:val="28"/>
        </w:rPr>
        <w:t>Labourer</w:t>
      </w:r>
      <w:r w:rsidRPr="00F2224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Jan. 2011 - Present</w:t>
      </w:r>
    </w:p>
    <w:p w:rsidR="00D80F02" w:rsidRPr="00F22240" w:rsidRDefault="00D80F02" w:rsidP="00D80F02">
      <w:pPr>
        <w:pStyle w:val="ListBullet"/>
      </w:pPr>
      <w:r w:rsidRPr="00F22240">
        <w:t>Laboured on several construction sites throughout this time.</w:t>
      </w:r>
    </w:p>
    <w:p w:rsidR="00D80F02" w:rsidRPr="0029480E" w:rsidRDefault="00D80F02" w:rsidP="00D80F02">
      <w:pPr>
        <w:pStyle w:val="ListBullet"/>
      </w:pPr>
      <w:r w:rsidRPr="00F22240">
        <w:t>Learned the importance of innovation, a lot of repetitive tasks with the opportunity to develop new and improved methods.</w:t>
      </w:r>
    </w:p>
    <w:p w:rsidR="00D80F02" w:rsidRDefault="00D80F02" w:rsidP="00C41565">
      <w:pPr>
        <w:pStyle w:val="Enclosure"/>
      </w:pPr>
    </w:p>
    <w:sectPr w:rsidR="00D80F02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2E6EE9"/>
    <w:rsid w:val="003A0D3B"/>
    <w:rsid w:val="0048770B"/>
    <w:rsid w:val="004A0331"/>
    <w:rsid w:val="00514904"/>
    <w:rsid w:val="005918EC"/>
    <w:rsid w:val="005A6274"/>
    <w:rsid w:val="005B7374"/>
    <w:rsid w:val="00615000"/>
    <w:rsid w:val="006B3B27"/>
    <w:rsid w:val="00850614"/>
    <w:rsid w:val="00A25E90"/>
    <w:rsid w:val="00C41565"/>
    <w:rsid w:val="00D0154A"/>
    <w:rsid w:val="00D06BF0"/>
    <w:rsid w:val="00D33A2F"/>
    <w:rsid w:val="00D51286"/>
    <w:rsid w:val="00D80F02"/>
    <w:rsid w:val="00E5432E"/>
    <w:rsid w:val="00F82B54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BB85E622DA894BE8AE5AEB337581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48B-F3AC-4EBB-9474-162E9F178C7C}"/>
      </w:docPartPr>
      <w:docPartBody>
        <w:p w:rsidR="003A0929" w:rsidRDefault="00882610">
          <w:pPr>
            <w:pStyle w:val="BB85E622DA894BE8AE5AEB337581C8CF"/>
          </w:pPr>
          <w:r w:rsidRPr="00C41565">
            <w:t>[Street Address]</w:t>
          </w:r>
        </w:p>
      </w:docPartBody>
    </w:docPart>
    <w:docPart>
      <w:docPartPr>
        <w:name w:val="683D95BECFD3412798B246921461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9AB9-CBB0-4256-A698-D352FF736EC9}"/>
      </w:docPartPr>
      <w:docPartBody>
        <w:p w:rsidR="003A0929" w:rsidRDefault="00882610">
          <w:pPr>
            <w:pStyle w:val="683D95BECFD3412798B246921461436A"/>
          </w:pPr>
          <w:r w:rsidRPr="00C41565">
            <w:t>[City, ST  ZIP Code]</w:t>
          </w:r>
        </w:p>
      </w:docPartBody>
    </w:docPart>
    <w:docPart>
      <w:docPartPr>
        <w:name w:val="30567CCDF83E42B6B21E1CD213D2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989-3D36-4858-8F91-B22268034AF2}"/>
      </w:docPartPr>
      <w:docPartBody>
        <w:p w:rsidR="003A0929" w:rsidRDefault="00882610">
          <w:pPr>
            <w:pStyle w:val="30567CCDF83E42B6B21E1CD213D2A914"/>
          </w:pPr>
          <w:r w:rsidRPr="00C41565">
            <w:t>[Phone]</w:t>
          </w:r>
        </w:p>
      </w:docPartBody>
    </w:docPart>
    <w:docPart>
      <w:docPartPr>
        <w:name w:val="04C23AE66D1643E39B263DFC06D0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F685-FE0C-4F88-BC0E-A1623525437D}"/>
      </w:docPartPr>
      <w:docPartBody>
        <w:p w:rsidR="003A0929" w:rsidRDefault="00882610">
          <w:pPr>
            <w:pStyle w:val="04C23AE66D1643E39B263DFC06D014CC"/>
          </w:pPr>
          <w:r w:rsidRPr="00C41565">
            <w:t>E-mail</w:t>
          </w:r>
        </w:p>
      </w:docPartBody>
    </w:docPart>
    <w:docPart>
      <w:docPartPr>
        <w:name w:val="53E70B95128046EBB534199AD33F5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B2E06-0987-494D-9930-EFB80FCB5391}"/>
      </w:docPartPr>
      <w:docPartBody>
        <w:p w:rsidR="003A0929" w:rsidRDefault="00882610">
          <w:pPr>
            <w:pStyle w:val="53E70B95128046EBB534199AD33F5637"/>
          </w:pPr>
          <w:r>
            <w:t>[Title]</w:t>
          </w:r>
        </w:p>
      </w:docPartBody>
    </w:docPart>
    <w:docPart>
      <w:docPartPr>
        <w:name w:val="69E9FE9086114B619EC15200BE4CD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71960-1249-4EAE-B72A-FEFEBD4FF8D2}"/>
      </w:docPartPr>
      <w:docPartBody>
        <w:p w:rsidR="003A0929" w:rsidRDefault="00882610">
          <w:pPr>
            <w:pStyle w:val="69E9FE9086114B619EC15200BE4CDE9A"/>
          </w:pPr>
          <w:r>
            <w:t>[Company name[</w:t>
          </w:r>
        </w:p>
      </w:docPartBody>
    </w:docPart>
    <w:docPart>
      <w:docPartPr>
        <w:name w:val="4198231E8F3148CE8BFE134CA5DB1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F175-68D7-433A-8CFA-B3103EEC29D3}"/>
      </w:docPartPr>
      <w:docPartBody>
        <w:p w:rsidR="003A0929" w:rsidRDefault="00882610">
          <w:pPr>
            <w:pStyle w:val="4198231E8F3148CE8BFE134CA5DB166D"/>
          </w:pPr>
          <w:r>
            <w:rPr>
              <w:rStyle w:val="ContactInfoChar"/>
            </w:rPr>
            <w:t>[</w:t>
          </w:r>
          <w:r>
            <w:t>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87C61"/>
    <w:rsid w:val="002E21BB"/>
    <w:rsid w:val="003A0929"/>
    <w:rsid w:val="004F6AA6"/>
    <w:rsid w:val="008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2</cp:revision>
  <dcterms:created xsi:type="dcterms:W3CDTF">2016-06-07T03:15:00Z</dcterms:created>
  <dcterms:modified xsi:type="dcterms:W3CDTF">2016-06-07T03:15:00Z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