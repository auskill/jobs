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02" w:rsidRDefault="00944767" w:rsidP="00944767">
      <w:pPr>
        <w:pStyle w:val="Name"/>
        <w:jc w:val="right"/>
      </w:pPr>
      <w:sdt>
        <w:sdtPr>
          <w:id w:val="28788593"/>
          <w:placeholder>
            <w:docPart w:val="3E30D8F5BE73460EABA9A08C2FA23830"/>
          </w:placeholder>
        </w:sdtPr>
        <w:sdtEndPr>
          <w:rPr>
            <w:b w:val="0"/>
          </w:rPr>
        </w:sdtEndPr>
        <w:sdtContent>
          <w:bookmarkStart w:id="0" w:name="_GoBack"/>
          <w:bookmarkEnd w:id="0"/>
        </w:sdtContent>
      </w:sdt>
    </w:p>
    <w:p w:rsidR="00D80F02" w:rsidRDefault="00D80F02" w:rsidP="00D80F02">
      <w:pPr>
        <w:jc w:val="center"/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56"/>
          <w:szCs w:val="56"/>
        </w:rPr>
        <w:t>William Johnston</w:t>
      </w:r>
      <w:r>
        <w:rPr>
          <w:rFonts w:ascii="Baskerville Old Face" w:hAnsi="Baskerville Old Face"/>
          <w:sz w:val="56"/>
          <w:szCs w:val="56"/>
        </w:rPr>
        <w:br/>
      </w:r>
      <w:r w:rsidRPr="00FC69E3">
        <w:rPr>
          <w:rFonts w:ascii="Baskerville Old Face" w:hAnsi="Baskerville Old Face"/>
          <w:sz w:val="24"/>
          <w:szCs w:val="24"/>
        </w:rPr>
        <w:t>willjohnston1992@gmail.com</w:t>
      </w:r>
      <w:r w:rsidRPr="00FC69E3">
        <w:rPr>
          <w:rFonts w:ascii="Baskerville Old Face" w:hAnsi="Baskerville Old Face"/>
          <w:sz w:val="24"/>
          <w:szCs w:val="24"/>
        </w:rPr>
        <w:br/>
        <w:t>0416385080</w:t>
      </w:r>
    </w:p>
    <w:p w:rsidR="00D80F02" w:rsidRDefault="00D80F02" w:rsidP="00D80F02">
      <w:pPr>
        <w:pBdr>
          <w:bottom w:val="single" w:sz="4" w:space="1" w:color="auto"/>
        </w:pBd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Core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79"/>
      </w:tblGrid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CAD (Solidworks)</w:t>
            </w:r>
          </w:p>
        </w:tc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Matlab</w:t>
            </w:r>
          </w:p>
        </w:tc>
        <w:tc>
          <w:tcPr>
            <w:tcW w:w="3079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 w:rsidRPr="002B7F54">
              <w:rPr>
                <w:sz w:val="22"/>
                <w:szCs w:val="22"/>
              </w:rPr>
              <w:t>Problem Solving</w:t>
            </w:r>
          </w:p>
        </w:tc>
      </w:tr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Engineering Design </w:t>
            </w:r>
          </w:p>
        </w:tc>
        <w:tc>
          <w:tcPr>
            <w:tcW w:w="3081" w:type="dxa"/>
          </w:tcPr>
          <w:p w:rsidR="00D80F02" w:rsidRPr="002B7F54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 w:rsidR="0048770B">
              <w:rPr>
                <w:sz w:val="22"/>
                <w:szCs w:val="22"/>
              </w:rPr>
              <w:t>Development</w:t>
            </w:r>
          </w:p>
        </w:tc>
        <w:tc>
          <w:tcPr>
            <w:tcW w:w="3079" w:type="dxa"/>
          </w:tcPr>
          <w:p w:rsidR="00D80F02" w:rsidRPr="002B7F54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Management</w:t>
            </w:r>
          </w:p>
        </w:tc>
      </w:tr>
      <w:tr w:rsidR="00D80F02" w:rsidRPr="002B7F54" w:rsidTr="00B650AA">
        <w:trPr>
          <w:trHeight w:val="299"/>
        </w:trPr>
        <w:tc>
          <w:tcPr>
            <w:tcW w:w="3081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Team Development </w:t>
            </w:r>
          </w:p>
          <w:p w:rsidR="003A0D3B" w:rsidRPr="002B7F54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Object Oriented Programming</w:t>
            </w:r>
          </w:p>
        </w:tc>
        <w:tc>
          <w:tcPr>
            <w:tcW w:w="3081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C++</w:t>
            </w:r>
          </w:p>
        </w:tc>
        <w:tc>
          <w:tcPr>
            <w:tcW w:w="3079" w:type="dxa"/>
          </w:tcPr>
          <w:p w:rsidR="00D80F02" w:rsidRDefault="00D80F02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 work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  <w:p w:rsidR="003A0D3B" w:rsidRDefault="003A0D3B" w:rsidP="00B650AA">
            <w:pPr>
              <w:pStyle w:val="List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</w:tr>
    </w:tbl>
    <w:p w:rsidR="00D80F02" w:rsidRPr="002B7F54" w:rsidRDefault="00D80F02" w:rsidP="00D80F02">
      <w:pPr>
        <w:rPr>
          <w:rFonts w:ascii="Baskerville Old Face" w:hAnsi="Baskerville Old Face"/>
          <w:sz w:val="24"/>
          <w:szCs w:val="24"/>
        </w:rPr>
      </w:pPr>
    </w:p>
    <w:p w:rsidR="00D80F02" w:rsidRPr="00F22240" w:rsidRDefault="00D80F02" w:rsidP="00D80F02">
      <w:pPr>
        <w:pBdr>
          <w:bottom w:val="single" w:sz="4" w:space="0" w:color="auto"/>
        </w:pBdr>
        <w:rPr>
          <w:rFonts w:ascii="Baskerville Old Face" w:hAnsi="Baskerville Old Face"/>
          <w:b/>
          <w:sz w:val="32"/>
          <w:szCs w:val="32"/>
        </w:rPr>
      </w:pPr>
      <w:r w:rsidRPr="00F22240">
        <w:rPr>
          <w:rFonts w:ascii="Baskerville Old Face" w:hAnsi="Baskerville Old Face"/>
          <w:b/>
          <w:sz w:val="32"/>
          <w:szCs w:val="32"/>
        </w:rPr>
        <w:t>Education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28"/>
          <w:szCs w:val="28"/>
        </w:rPr>
        <w:t xml:space="preserve">Master of Biomedical Engineering </w:t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  <w:t xml:space="preserve">          </w:t>
      </w:r>
      <w:r w:rsidRPr="00FC69E3">
        <w:rPr>
          <w:rFonts w:ascii="Baskerville Old Face" w:hAnsi="Baskerville Old Face"/>
          <w:sz w:val="28"/>
          <w:szCs w:val="28"/>
        </w:rPr>
        <w:tab/>
      </w:r>
      <w:r w:rsidRPr="00FC69E3">
        <w:rPr>
          <w:rFonts w:ascii="Baskerville Old Face" w:hAnsi="Baskerville Old Face"/>
          <w:sz w:val="28"/>
          <w:szCs w:val="28"/>
        </w:rPr>
        <w:tab/>
        <w:t>2011-2016</w:t>
      </w:r>
      <w:r w:rsidRPr="00FC69E3">
        <w:rPr>
          <w:rFonts w:ascii="Baskerville Old Face" w:hAnsi="Baskerville Old Face"/>
          <w:sz w:val="28"/>
          <w:szCs w:val="28"/>
        </w:rPr>
        <w:br/>
      </w:r>
      <w:r w:rsidRPr="00FC69E3">
        <w:rPr>
          <w:rFonts w:ascii="Baskerville Old Face" w:hAnsi="Baskerville Old Face"/>
          <w:sz w:val="24"/>
          <w:szCs w:val="24"/>
        </w:rPr>
        <w:t>University of New South Wales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C69E3">
        <w:rPr>
          <w:rFonts w:ascii="Baskerville Old Face" w:hAnsi="Baskerville Old Face"/>
          <w:sz w:val="28"/>
          <w:szCs w:val="28"/>
        </w:rPr>
        <w:t xml:space="preserve">Bachelor of Engineering 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2011-2016</w:t>
      </w:r>
      <w:r>
        <w:rPr>
          <w:rFonts w:ascii="Baskerville Old Face" w:hAnsi="Baskerville Old Face"/>
          <w:sz w:val="28"/>
          <w:szCs w:val="28"/>
        </w:rPr>
        <w:br/>
      </w:r>
      <w:r w:rsidRPr="00FC69E3">
        <w:rPr>
          <w:rFonts w:ascii="Baskerville Old Face" w:hAnsi="Baskerville Old Face"/>
          <w:sz w:val="24"/>
          <w:szCs w:val="24"/>
        </w:rPr>
        <w:t>University of New South Wales</w:t>
      </w:r>
      <w:r>
        <w:rPr>
          <w:rFonts w:ascii="Baskerville Old Face" w:hAnsi="Baskerville Old Face"/>
          <w:sz w:val="24"/>
          <w:szCs w:val="24"/>
        </w:rPr>
        <w:br/>
        <w:t>Major</w:t>
      </w:r>
      <w:r w:rsidR="003A0D3B">
        <w:rPr>
          <w:rFonts w:ascii="Baskerville Old Face" w:hAnsi="Baskerville Old Face"/>
          <w:sz w:val="24"/>
          <w:szCs w:val="24"/>
        </w:rPr>
        <w:t xml:space="preserve">ing in Mechatronic Engineering </w:t>
      </w:r>
    </w:p>
    <w:p w:rsidR="00D80F02" w:rsidRDefault="00D80F02" w:rsidP="00D80F02">
      <w:pPr>
        <w:rPr>
          <w:rFonts w:ascii="Baskerville Old Face" w:hAnsi="Baskerville Old Face"/>
          <w:sz w:val="24"/>
          <w:szCs w:val="24"/>
        </w:rPr>
      </w:pPr>
      <w:r w:rsidRPr="00F22240">
        <w:rPr>
          <w:rFonts w:ascii="Baskerville Old Face" w:hAnsi="Baskerville Old Face"/>
          <w:sz w:val="28"/>
          <w:szCs w:val="28"/>
        </w:rPr>
        <w:t>Higher School Certificate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2010</w:t>
      </w:r>
      <w:r>
        <w:rPr>
          <w:rFonts w:ascii="Baskerville Old Face" w:hAnsi="Baskerville Old Face"/>
          <w:sz w:val="28"/>
          <w:szCs w:val="28"/>
        </w:rPr>
        <w:br/>
      </w:r>
      <w:r>
        <w:rPr>
          <w:rFonts w:ascii="Baskerville Old Face" w:hAnsi="Baskerville Old Face"/>
          <w:sz w:val="24"/>
          <w:szCs w:val="24"/>
        </w:rPr>
        <w:t>SCECGS Redlands</w:t>
      </w:r>
    </w:p>
    <w:p w:rsidR="00D80F02" w:rsidRPr="00F22240" w:rsidRDefault="00D80F02" w:rsidP="00D80F02">
      <w:pPr>
        <w:pBdr>
          <w:bottom w:val="single" w:sz="4" w:space="1" w:color="auto"/>
        </w:pBdr>
        <w:rPr>
          <w:rFonts w:ascii="Baskerville Old Face" w:hAnsi="Baskerville Old Face"/>
          <w:b/>
          <w:sz w:val="32"/>
          <w:szCs w:val="32"/>
        </w:rPr>
      </w:pPr>
      <w:r w:rsidRPr="00F22240">
        <w:rPr>
          <w:rFonts w:ascii="Baskerville Old Face" w:hAnsi="Baskerville Old Face"/>
          <w:b/>
          <w:sz w:val="32"/>
          <w:szCs w:val="32"/>
        </w:rPr>
        <w:t>Employment History</w:t>
      </w:r>
    </w:p>
    <w:p w:rsidR="00D80F02" w:rsidRDefault="00D80F02" w:rsidP="00D80F02">
      <w:pPr>
        <w:spacing w:after="0" w:line="24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Knife Hand, Millin’s Fine Food Butcher</w:t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ab/>
        <w:t>Aug. 2012 – Present</w:t>
      </w:r>
    </w:p>
    <w:p w:rsidR="00D80F02" w:rsidRPr="00F22240" w:rsidRDefault="00D80F02" w:rsidP="00D80F02">
      <w:pPr>
        <w:pStyle w:val="ListBullet"/>
      </w:pPr>
      <w:r w:rsidRPr="00F22240">
        <w:t xml:space="preserve">Responsible for assisting senior butchers with meat preparation, sales and shop wide cleaning, over the last six months assisted in the training of two new knife hands. </w:t>
      </w:r>
    </w:p>
    <w:p w:rsidR="00D80F02" w:rsidRPr="00F22240" w:rsidRDefault="00D80F02" w:rsidP="00D80F02">
      <w:pPr>
        <w:pStyle w:val="ListBullet"/>
      </w:pPr>
      <w:r w:rsidRPr="00F22240">
        <w:t>Developed valuable communication skills, corresponding with both colleagues and customers.</w:t>
      </w:r>
    </w:p>
    <w:p w:rsidR="00D80F02" w:rsidRDefault="00D80F02" w:rsidP="00D80F02">
      <w:pPr>
        <w:pStyle w:val="ListBullet"/>
      </w:pPr>
      <w:r w:rsidRPr="00F22240">
        <w:t>Improved work standards to ensure customer satisfaction.</w:t>
      </w:r>
    </w:p>
    <w:p w:rsidR="00D80F02" w:rsidRDefault="00D80F02" w:rsidP="00D80F02">
      <w:pPr>
        <w:pStyle w:val="ListBullet"/>
        <w:numPr>
          <w:ilvl w:val="0"/>
          <w:numId w:val="0"/>
        </w:numPr>
        <w:ind w:left="101"/>
      </w:pPr>
    </w:p>
    <w:p w:rsidR="00D80F02" w:rsidRPr="00F22240" w:rsidRDefault="00D80F02" w:rsidP="00D80F02">
      <w:pPr>
        <w:pStyle w:val="ListBullet"/>
        <w:numPr>
          <w:ilvl w:val="0"/>
          <w:numId w:val="0"/>
        </w:numPr>
        <w:ind w:left="101"/>
      </w:pPr>
      <w:r w:rsidRPr="0029480E">
        <w:rPr>
          <w:sz w:val="28"/>
          <w:szCs w:val="28"/>
        </w:rPr>
        <w:t>Labourer</w:t>
      </w:r>
      <w:r w:rsidRPr="00F2224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Jan. 2011 - Present</w:t>
      </w:r>
    </w:p>
    <w:p w:rsidR="00D80F02" w:rsidRPr="00F22240" w:rsidRDefault="00D80F02" w:rsidP="00D80F02">
      <w:pPr>
        <w:pStyle w:val="ListBullet"/>
      </w:pPr>
      <w:r w:rsidRPr="00F22240">
        <w:t>Laboured on several construction sites throughout this time.</w:t>
      </w:r>
    </w:p>
    <w:p w:rsidR="00D80F02" w:rsidRPr="0029480E" w:rsidRDefault="00D80F02" w:rsidP="00D80F02">
      <w:pPr>
        <w:pStyle w:val="ListBullet"/>
      </w:pPr>
      <w:r w:rsidRPr="00F22240">
        <w:t>Learned the importance of innovation, a lot of repetitive tasks with the opportunity to develop new and improved methods.</w:t>
      </w:r>
    </w:p>
    <w:p w:rsidR="00D80F02" w:rsidRDefault="00D80F02" w:rsidP="00C41565">
      <w:pPr>
        <w:pStyle w:val="Enclosure"/>
      </w:pPr>
    </w:p>
    <w:sectPr w:rsidR="00D80F02" w:rsidSect="004A0331">
      <w:pgSz w:w="12240" w:h="15840" w:code="1"/>
      <w:pgMar w:top="1080" w:right="1080" w:bottom="1080" w:left="108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82C5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0294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3B0E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2C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C625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A87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689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68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BE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867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A47A73AC"/>
    <w:lvl w:ilvl="0" w:tplc="E728A5B8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A56FF"/>
    <w:multiLevelType w:val="hybridMultilevel"/>
    <w:tmpl w:val="8ED8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EB"/>
    <w:rsid w:val="002E6EE9"/>
    <w:rsid w:val="003A0D3B"/>
    <w:rsid w:val="0048770B"/>
    <w:rsid w:val="004A0331"/>
    <w:rsid w:val="00514904"/>
    <w:rsid w:val="005918EC"/>
    <w:rsid w:val="005A6274"/>
    <w:rsid w:val="005B7374"/>
    <w:rsid w:val="00615000"/>
    <w:rsid w:val="006B3B27"/>
    <w:rsid w:val="00850614"/>
    <w:rsid w:val="00944767"/>
    <w:rsid w:val="00A25E90"/>
    <w:rsid w:val="00C41565"/>
    <w:rsid w:val="00D0154A"/>
    <w:rsid w:val="00D06BF0"/>
    <w:rsid w:val="00D33A2F"/>
    <w:rsid w:val="00D51286"/>
    <w:rsid w:val="00D80F02"/>
    <w:rsid w:val="00E5432E"/>
    <w:rsid w:val="00F82B54"/>
    <w:rsid w:val="00FE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3DF2E-DDC8-4A67-94F5-E8B90324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B7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B54"/>
    <w:rPr>
      <w:color w:val="808080"/>
    </w:rPr>
  </w:style>
  <w:style w:type="paragraph" w:customStyle="1" w:styleId="ContactInfo">
    <w:name w:val="Contact Info"/>
    <w:basedOn w:val="Normal"/>
    <w:link w:val="ContactInfoChar"/>
    <w:qFormat/>
    <w:rsid w:val="005B7374"/>
    <w:pPr>
      <w:spacing w:after="0"/>
    </w:pPr>
    <w:rPr>
      <w:color w:val="0D0D0D" w:themeColor="text1" w:themeTint="F2"/>
    </w:rPr>
  </w:style>
  <w:style w:type="table" w:styleId="TableGrid">
    <w:name w:val="Table Grid"/>
    <w:basedOn w:val="TableNormal"/>
    <w:uiPriority w:val="59"/>
    <w:rsid w:val="00F82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5B7374"/>
    <w:rPr>
      <w:color w:val="0D0D0D" w:themeColor="text1" w:themeTint="F2"/>
    </w:rPr>
  </w:style>
  <w:style w:type="paragraph" w:styleId="Date">
    <w:name w:val="Date"/>
    <w:basedOn w:val="Normal"/>
    <w:next w:val="Name"/>
    <w:link w:val="DateChar"/>
    <w:uiPriority w:val="99"/>
    <w:unhideWhenUsed/>
    <w:rsid w:val="00C41565"/>
    <w:pPr>
      <w:spacing w:before="240" w:after="480"/>
    </w:pPr>
  </w:style>
  <w:style w:type="character" w:customStyle="1" w:styleId="DateChar">
    <w:name w:val="Date Char"/>
    <w:basedOn w:val="DefaultParagraphFont"/>
    <w:link w:val="Date"/>
    <w:uiPriority w:val="99"/>
    <w:rsid w:val="00C41565"/>
  </w:style>
  <w:style w:type="paragraph" w:styleId="BalloonText">
    <w:name w:val="Balloon Text"/>
    <w:basedOn w:val="Normal"/>
    <w:link w:val="BalloonTextChar"/>
    <w:uiPriority w:val="99"/>
    <w:semiHidden/>
    <w:unhideWhenUsed/>
    <w:rsid w:val="00F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54"/>
    <w:rPr>
      <w:rFonts w:ascii="Tahoma" w:hAnsi="Tahoma" w:cs="Tahoma"/>
      <w:sz w:val="16"/>
      <w:szCs w:val="16"/>
    </w:rPr>
  </w:style>
  <w:style w:type="paragraph" w:customStyle="1" w:styleId="Letterbodytextbold">
    <w:name w:val="Letter body text bold"/>
    <w:basedOn w:val="Normal"/>
    <w:link w:val="LetterbodytextboldChar"/>
    <w:qFormat/>
    <w:rsid w:val="00F82B54"/>
    <w:rPr>
      <w:b/>
      <w:color w:val="0D0D0D" w:themeColor="text1" w:themeTint="F2"/>
      <w:sz w:val="24"/>
    </w:rPr>
  </w:style>
  <w:style w:type="paragraph" w:customStyle="1" w:styleId="Letterbodytext">
    <w:name w:val="Letter body text"/>
    <w:basedOn w:val="Normal"/>
    <w:link w:val="LetterbodytextChar"/>
    <w:qFormat/>
    <w:rsid w:val="005B7374"/>
    <w:pPr>
      <w:spacing w:after="120"/>
    </w:pPr>
    <w:rPr>
      <w:color w:val="0D0D0D" w:themeColor="text1" w:themeTint="F2"/>
    </w:rPr>
  </w:style>
  <w:style w:type="character" w:customStyle="1" w:styleId="LetterbodytextboldChar">
    <w:name w:val="Letter body text bold Char"/>
    <w:basedOn w:val="DefaultParagraphFont"/>
    <w:link w:val="Letterbodytextbold"/>
    <w:rsid w:val="00C41565"/>
    <w:rPr>
      <w:b/>
      <w:color w:val="0D0D0D" w:themeColor="text1" w:themeTint="F2"/>
      <w:sz w:val="24"/>
    </w:rPr>
  </w:style>
  <w:style w:type="character" w:customStyle="1" w:styleId="LetterbodytextChar">
    <w:name w:val="Letter body text Char"/>
    <w:basedOn w:val="DefaultParagraphFont"/>
    <w:link w:val="Letterbodytext"/>
    <w:rsid w:val="005B7374"/>
    <w:rPr>
      <w:color w:val="0D0D0D" w:themeColor="text1" w:themeTint="F2"/>
    </w:rPr>
  </w:style>
  <w:style w:type="paragraph" w:customStyle="1" w:styleId="Name">
    <w:name w:val="Name"/>
    <w:basedOn w:val="Normal"/>
    <w:next w:val="ContactInfo"/>
    <w:link w:val="NameChar"/>
    <w:qFormat/>
    <w:rsid w:val="005B7374"/>
    <w:pPr>
      <w:spacing w:after="80" w:line="240" w:lineRule="auto"/>
    </w:pPr>
    <w:rPr>
      <w:b/>
      <w:color w:val="0D0D0D" w:themeColor="text1" w:themeTint="F2"/>
      <w:sz w:val="28"/>
    </w:rPr>
  </w:style>
  <w:style w:type="paragraph" w:customStyle="1" w:styleId="Enclosure">
    <w:name w:val="Enclosure"/>
    <w:link w:val="EnclosureChar"/>
    <w:qFormat/>
    <w:rsid w:val="005B7374"/>
    <w:pPr>
      <w:spacing w:before="360"/>
    </w:pPr>
    <w:rPr>
      <w:color w:val="0D0D0D" w:themeColor="text1" w:themeTint="F2"/>
    </w:rPr>
  </w:style>
  <w:style w:type="character" w:customStyle="1" w:styleId="NameChar">
    <w:name w:val="Name Char"/>
    <w:basedOn w:val="DefaultParagraphFont"/>
    <w:link w:val="Name"/>
    <w:rsid w:val="005B7374"/>
    <w:rPr>
      <w:b/>
      <w:color w:val="0D0D0D" w:themeColor="text1" w:themeTint="F2"/>
      <w:sz w:val="28"/>
    </w:rPr>
  </w:style>
  <w:style w:type="character" w:customStyle="1" w:styleId="EnclosureChar">
    <w:name w:val="Enclosure Char"/>
    <w:basedOn w:val="DefaultParagraphFont"/>
    <w:link w:val="Enclosure"/>
    <w:rsid w:val="005B7374"/>
    <w:rPr>
      <w:color w:val="0D0D0D" w:themeColor="text1" w:themeTint="F2"/>
    </w:rPr>
  </w:style>
  <w:style w:type="paragraph" w:customStyle="1" w:styleId="Bulletedlist">
    <w:name w:val="Bulleted list"/>
    <w:basedOn w:val="Letterbodytext"/>
    <w:link w:val="BulletedlistChar"/>
    <w:qFormat/>
    <w:rsid w:val="005B7374"/>
    <w:pPr>
      <w:numPr>
        <w:numId w:val="12"/>
      </w:numPr>
      <w:spacing w:before="60" w:after="0" w:line="360" w:lineRule="auto"/>
    </w:pPr>
    <w:rPr>
      <w:b/>
    </w:rPr>
  </w:style>
  <w:style w:type="character" w:customStyle="1" w:styleId="BulletedlistChar">
    <w:name w:val="Bulleted list Char"/>
    <w:basedOn w:val="DefaultParagraphFont"/>
    <w:link w:val="Bulletedlist"/>
    <w:rsid w:val="005B7374"/>
    <w:rPr>
      <w:b/>
      <w:color w:val="0D0D0D" w:themeColor="text1" w:themeTint="F2"/>
    </w:rPr>
  </w:style>
  <w:style w:type="paragraph" w:customStyle="1" w:styleId="Greeting">
    <w:name w:val="Greeting"/>
    <w:basedOn w:val="Normal"/>
    <w:next w:val="Letterbodytext"/>
    <w:rsid w:val="00C41565"/>
    <w:pPr>
      <w:spacing w:before="240" w:after="80"/>
    </w:pPr>
  </w:style>
  <w:style w:type="paragraph" w:styleId="Signature">
    <w:name w:val="Signature"/>
    <w:basedOn w:val="Normal"/>
    <w:next w:val="Letterbodytext"/>
    <w:link w:val="SignatureChar"/>
    <w:uiPriority w:val="99"/>
    <w:unhideWhenUsed/>
    <w:rsid w:val="002E6EE9"/>
    <w:pPr>
      <w:spacing w:before="600"/>
    </w:pPr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2E6EE9"/>
    <w:rPr>
      <w:b/>
    </w:rPr>
  </w:style>
  <w:style w:type="paragraph" w:styleId="ListBullet">
    <w:name w:val="List Bullet"/>
    <w:basedOn w:val="Normal"/>
    <w:uiPriority w:val="1"/>
    <w:unhideWhenUsed/>
    <w:qFormat/>
    <w:rsid w:val="00D80F02"/>
    <w:pPr>
      <w:numPr>
        <w:numId w:val="13"/>
      </w:numPr>
      <w:spacing w:after="100" w:line="240" w:lineRule="auto"/>
      <w:ind w:right="576"/>
    </w:pPr>
    <w:rPr>
      <w:rFonts w:ascii="Baskerville Old Face" w:hAnsi="Baskerville Old Face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0D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0D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0D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D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D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\AppData\Roaming\Microsoft\Templates\Cover%20letter%20for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E30D8F5BE73460EABA9A08C2FA2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D415-3A76-45C6-A641-46EA0D8E9EA7}"/>
      </w:docPartPr>
      <w:docPartBody>
        <w:p w:rsidR="003A0929" w:rsidRDefault="00882610">
          <w:pPr>
            <w:pStyle w:val="3E30D8F5BE73460EABA9A08C2FA23830"/>
          </w:pPr>
          <w:r w:rsidRPr="00C41565">
            <w:t>[</w:t>
          </w:r>
          <w:r w:rsidRPr="00C41565">
            <w:rPr>
              <w:rStyle w:val="PlaceholderText"/>
              <w:color w:val="0D0D0D" w:themeColor="text1" w:themeTint="F2"/>
            </w:rPr>
            <w:t>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1202"/>
    <w:multiLevelType w:val="hybridMultilevel"/>
    <w:tmpl w:val="1C3A1FC2"/>
    <w:lvl w:ilvl="0" w:tplc="BA3AF04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610"/>
    <w:rsid w:val="00187C61"/>
    <w:rsid w:val="002212CA"/>
    <w:rsid w:val="002E21BB"/>
    <w:rsid w:val="003A0929"/>
    <w:rsid w:val="004F6AA6"/>
    <w:rsid w:val="0088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E30D8F5BE73460EABA9A08C2FA23830">
    <w:name w:val="3E30D8F5BE73460EABA9A08C2FA23830"/>
  </w:style>
  <w:style w:type="paragraph" w:customStyle="1" w:styleId="BB85E622DA894BE8AE5AEB337581C8CF">
    <w:name w:val="BB85E622DA894BE8AE5AEB337581C8CF"/>
  </w:style>
  <w:style w:type="paragraph" w:customStyle="1" w:styleId="683D95BECFD3412798B246921461436A">
    <w:name w:val="683D95BECFD3412798B246921461436A"/>
  </w:style>
  <w:style w:type="paragraph" w:customStyle="1" w:styleId="30567CCDF83E42B6B21E1CD213D2A914">
    <w:name w:val="30567CCDF83E42B6B21E1CD213D2A914"/>
  </w:style>
  <w:style w:type="paragraph" w:customStyle="1" w:styleId="04C23AE66D1643E39B263DFC06D014CC">
    <w:name w:val="04C23AE66D1643E39B263DFC06D014CC"/>
  </w:style>
  <w:style w:type="paragraph" w:customStyle="1" w:styleId="ContactInfo">
    <w:name w:val="Contact Info"/>
    <w:basedOn w:val="Normal"/>
    <w:link w:val="ContactInfoChar"/>
    <w:qFormat/>
    <w:pPr>
      <w:spacing w:after="0" w:line="276" w:lineRule="auto"/>
    </w:pPr>
    <w:rPr>
      <w:rFonts w:eastAsiaTheme="minorHAnsi"/>
      <w:color w:val="0D0D0D" w:themeColor="text1" w:themeTint="F2"/>
      <w:lang w:val="en-US" w:eastAsia="en-US"/>
    </w:rPr>
  </w:style>
  <w:style w:type="character" w:customStyle="1" w:styleId="ContactInfoChar">
    <w:name w:val="Contact Info Char"/>
    <w:basedOn w:val="DefaultParagraphFont"/>
    <w:link w:val="ContactInfo"/>
    <w:rPr>
      <w:rFonts w:eastAsiaTheme="minorHAnsi"/>
      <w:color w:val="0D0D0D" w:themeColor="text1" w:themeTint="F2"/>
      <w:lang w:val="en-US" w:eastAsia="en-US"/>
    </w:rPr>
  </w:style>
  <w:style w:type="paragraph" w:customStyle="1" w:styleId="E54952348C964B20B889E823A40125EA">
    <w:name w:val="E54952348C964B20B889E823A40125EA"/>
  </w:style>
  <w:style w:type="paragraph" w:customStyle="1" w:styleId="06F8EBBE438B478AA3A2B30035D32AE8">
    <w:name w:val="06F8EBBE438B478AA3A2B30035D32AE8"/>
  </w:style>
  <w:style w:type="paragraph" w:customStyle="1" w:styleId="53E70B95128046EBB534199AD33F5637">
    <w:name w:val="53E70B95128046EBB534199AD33F5637"/>
  </w:style>
  <w:style w:type="paragraph" w:customStyle="1" w:styleId="69E9FE9086114B619EC15200BE4CDE9A">
    <w:name w:val="69E9FE9086114B619EC15200BE4CDE9A"/>
  </w:style>
  <w:style w:type="paragraph" w:customStyle="1" w:styleId="4198231E8F3148CE8BFE134CA5DB166D">
    <w:name w:val="4198231E8F3148CE8BFE134CA5DB166D"/>
  </w:style>
  <w:style w:type="paragraph" w:customStyle="1" w:styleId="BECEF6AE4BF1491DB00831FAE34B4D11">
    <w:name w:val="BECEF6AE4BF1491DB00831FAE34B4D11"/>
  </w:style>
  <w:style w:type="paragraph" w:customStyle="1" w:styleId="4E64C5C367CB49328DC74E9E94C39E00">
    <w:name w:val="4E64C5C367CB49328DC74E9E94C39E00"/>
  </w:style>
  <w:style w:type="paragraph" w:customStyle="1" w:styleId="Letterbodytextbold">
    <w:name w:val="Letter body text bold"/>
    <w:basedOn w:val="Normal"/>
    <w:link w:val="LetterbodytextboldChar"/>
    <w:qFormat/>
    <w:pPr>
      <w:spacing w:after="200" w:line="276" w:lineRule="auto"/>
    </w:pPr>
    <w:rPr>
      <w:rFonts w:eastAsiaTheme="minorHAnsi"/>
      <w:b/>
      <w:color w:val="0D0D0D" w:themeColor="text1" w:themeTint="F2"/>
      <w:sz w:val="24"/>
      <w:lang w:val="en-US" w:eastAsia="en-US"/>
    </w:rPr>
  </w:style>
  <w:style w:type="character" w:customStyle="1" w:styleId="LetterbodytextboldChar">
    <w:name w:val="Letter body text bold Char"/>
    <w:basedOn w:val="DefaultParagraphFont"/>
    <w:link w:val="Letterbodytextbold"/>
    <w:rPr>
      <w:rFonts w:eastAsiaTheme="minorHAnsi"/>
      <w:b/>
      <w:color w:val="0D0D0D" w:themeColor="text1" w:themeTint="F2"/>
      <w:sz w:val="24"/>
      <w:lang w:val="en-US" w:eastAsia="en-US"/>
    </w:rPr>
  </w:style>
  <w:style w:type="paragraph" w:customStyle="1" w:styleId="1DE2294448074345B8BC1D5795CAD117">
    <w:name w:val="1DE2294448074345B8BC1D5795CAD117"/>
  </w:style>
  <w:style w:type="paragraph" w:customStyle="1" w:styleId="0555E50FCDEB4F1B8C99867D667C0423">
    <w:name w:val="0555E50FCDEB4F1B8C99867D667C0423"/>
  </w:style>
  <w:style w:type="paragraph" w:customStyle="1" w:styleId="59E96D0B3E4D4315A59A96E42D952DA6">
    <w:name w:val="59E96D0B3E4D4315A59A96E42D952DA6"/>
  </w:style>
  <w:style w:type="paragraph" w:customStyle="1" w:styleId="C22F348A603746279B3562EBEF9A49A4">
    <w:name w:val="C22F348A603746279B3562EBEF9A49A4"/>
  </w:style>
  <w:style w:type="paragraph" w:customStyle="1" w:styleId="F6A6580B95A547DAA6F93DA50BE034A4">
    <w:name w:val="F6A6580B95A547DAA6F93DA50BE034A4"/>
  </w:style>
  <w:style w:type="paragraph" w:customStyle="1" w:styleId="7701C78B99B0467F8619D78CAE3C8268">
    <w:name w:val="7701C78B99B0467F8619D78CAE3C8268"/>
  </w:style>
  <w:style w:type="paragraph" w:customStyle="1" w:styleId="BD823A609458421480FDD9CAD024E37D">
    <w:name w:val="BD823A609458421480FDD9CAD024E37D"/>
  </w:style>
  <w:style w:type="paragraph" w:customStyle="1" w:styleId="Bulletedlist">
    <w:name w:val="Bulleted list"/>
    <w:basedOn w:val="Normal"/>
    <w:link w:val="BulletedlistChar"/>
    <w:qFormat/>
    <w:pPr>
      <w:numPr>
        <w:numId w:val="1"/>
      </w:numPr>
      <w:spacing w:before="60" w:after="100" w:afterAutospacing="1" w:line="360" w:lineRule="auto"/>
    </w:pPr>
    <w:rPr>
      <w:rFonts w:eastAsiaTheme="minorHAnsi"/>
      <w:b/>
      <w:color w:val="0D0D0D" w:themeColor="text1" w:themeTint="F2"/>
      <w:lang w:val="en-US" w:eastAsia="en-US"/>
    </w:rPr>
  </w:style>
  <w:style w:type="character" w:customStyle="1" w:styleId="BulletedlistChar">
    <w:name w:val="Bulleted list Char"/>
    <w:basedOn w:val="DefaultParagraphFont"/>
    <w:link w:val="Bulletedlist"/>
    <w:rPr>
      <w:rFonts w:eastAsiaTheme="minorHAnsi"/>
      <w:b/>
      <w:color w:val="0D0D0D" w:themeColor="text1" w:themeTint="F2"/>
      <w:lang w:val="en-US" w:eastAsia="en-US"/>
    </w:rPr>
  </w:style>
  <w:style w:type="paragraph" w:customStyle="1" w:styleId="1228F435352F43A4BFDEC99999C6FF6E">
    <w:name w:val="1228F435352F43A4BFDEC99999C6FF6E"/>
  </w:style>
  <w:style w:type="paragraph" w:customStyle="1" w:styleId="15BABD7861B34ACB978591BE625EBE83">
    <w:name w:val="15BABD7861B34ACB978591BE625EBE83"/>
  </w:style>
  <w:style w:type="paragraph" w:customStyle="1" w:styleId="9D18B65F6B31449E94E9E5B942863B21">
    <w:name w:val="9D18B65F6B31449E94E9E5B942863B21"/>
  </w:style>
  <w:style w:type="paragraph" w:customStyle="1" w:styleId="0C086C88CFBB4B40BD8EE03D2F371E24">
    <w:name w:val="0C086C88CFBB4B40BD8EE03D2F371E24"/>
  </w:style>
  <w:style w:type="paragraph" w:customStyle="1" w:styleId="C623F8AE4E714A48BFC4E2DE56A1083E">
    <w:name w:val="C623F8AE4E714A48BFC4E2DE56A1083E"/>
  </w:style>
  <w:style w:type="paragraph" w:customStyle="1" w:styleId="0C18F9F0102A4F538B29600C2FFED82E">
    <w:name w:val="0C18F9F0102A4F538B29600C2FFED82E"/>
  </w:style>
  <w:style w:type="paragraph" w:customStyle="1" w:styleId="2D938FD61CA74D789FE0479FCB368619">
    <w:name w:val="2D938FD61CA74D789FE0479FCB368619"/>
  </w:style>
  <w:style w:type="paragraph" w:customStyle="1" w:styleId="B4BB0EF24CB34D26BD0081E153E01740">
    <w:name w:val="B4BB0EF24CB34D26BD0081E153E01740"/>
  </w:style>
  <w:style w:type="paragraph" w:customStyle="1" w:styleId="944AC2D98A9E4723B0D82BEB31C14CBB">
    <w:name w:val="944AC2D98A9E4723B0D82BEB31C14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32EDA9C-58E9-4AA8-8978-0D64CAC387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chronological resume.dotx</Template>
  <TotalTime>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chronological resume</vt:lpstr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chronological resume</dc:title>
  <dc:creator>Will</dc:creator>
  <cp:keywords/>
  <cp:lastModifiedBy>Will</cp:lastModifiedBy>
  <cp:revision>2</cp:revision>
  <dcterms:created xsi:type="dcterms:W3CDTF">2016-06-21T23:43:00Z</dcterms:created>
  <dcterms:modified xsi:type="dcterms:W3CDTF">2016-06-21T23:43:00Z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TC103780289990</vt:lpwstr>
  </property>
</Properties>
</file>